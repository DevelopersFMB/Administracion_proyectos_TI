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10A" w:rsidRDefault="003B010A" w:rsidP="003B010A">
      <w:pPr>
        <w:pStyle w:val="Nombre"/>
        <w:jc w:val="center"/>
      </w:pPr>
      <w:r w:rsidRPr="00F96E16">
        <w:t>T</w:t>
      </w:r>
      <w:r w:rsidR="00F96E16">
        <w:t xml:space="preserve">écnico </w:t>
      </w:r>
      <w:r w:rsidRPr="00F96E16">
        <w:t>S</w:t>
      </w:r>
      <w:r w:rsidR="00F96E16">
        <w:t xml:space="preserve">uperior </w:t>
      </w:r>
      <w:r w:rsidRPr="00F96E16">
        <w:t>U</w:t>
      </w:r>
      <w:r w:rsidR="00F96E16">
        <w:t>niversitario</w:t>
      </w:r>
      <w:r w:rsidRPr="00F96E16">
        <w:t xml:space="preserve"> en </w:t>
      </w:r>
      <w:r w:rsidR="00F96E16">
        <w:t>T</w:t>
      </w:r>
      <w:r w:rsidRPr="00F96E16">
        <w:t xml:space="preserve">ecnologías de la </w:t>
      </w:r>
      <w:r w:rsidR="00F96E16">
        <w:t>I</w:t>
      </w:r>
      <w:r w:rsidRPr="00F96E16">
        <w:t>nformación</w:t>
      </w:r>
      <w:r w:rsidR="00972D0E" w:rsidRPr="00F96E16">
        <w:t xml:space="preserve"> y </w:t>
      </w:r>
      <w:r w:rsidR="00F96E16">
        <w:t>C</w:t>
      </w:r>
      <w:r w:rsidR="00972D0E" w:rsidRPr="00F96E16">
        <w:t>omunicación</w:t>
      </w:r>
      <w:r w:rsidR="00F96E16">
        <w:t xml:space="preserve"> Área Multimedia y Comercio Electrónico.</w:t>
      </w:r>
    </w:p>
    <w:p w:rsidR="003B010A" w:rsidRDefault="003B010A" w:rsidP="003B010A">
      <w:pPr>
        <w:pStyle w:val="Nombre"/>
        <w:jc w:val="center"/>
      </w:pPr>
    </w:p>
    <w:sdt>
      <w:sdtPr>
        <w:alias w:val="Nombre del currículo"/>
        <w:tag w:val="Nombre del currículo"/>
        <w:id w:val="-924265653"/>
        <w:placeholder>
          <w:docPart w:val="8AB4B7C23E054E0C95DC5B3BE4E8347A"/>
        </w:placeholder>
        <w:docPartList>
          <w:docPartGallery w:val="Quick Parts"/>
          <w:docPartCategory w:val=" Nombre del currículo"/>
        </w:docPartList>
      </w:sdtPr>
      <w:sdtEndPr/>
      <w:sdtContent>
        <w:p w:rsidR="0063702C" w:rsidRDefault="00C00F23">
          <w:r>
            <w:rPr>
              <w:lang w:val="es-ES"/>
            </w:rPr>
            <w:t xml:space="preserve"> </w:t>
          </w:r>
        </w:p>
        <w:p w:rsidR="003B010A" w:rsidRPr="003B010A" w:rsidRDefault="00115039" w:rsidP="003B010A">
          <w:pPr>
            <w:pStyle w:val="Nombre"/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2C5C8D0">
                <wp:simplePos x="0" y="0"/>
                <wp:positionH relativeFrom="column">
                  <wp:posOffset>3955415</wp:posOffset>
                </wp:positionH>
                <wp:positionV relativeFrom="paragraph">
                  <wp:posOffset>15240</wp:posOffset>
                </wp:positionV>
                <wp:extent cx="1403350" cy="2087880"/>
                <wp:effectExtent l="0" t="0" r="6350" b="762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E_20170424_232551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37" t="9350" r="-469" b="11393"/>
                        <a:stretch/>
                      </pic:blipFill>
                      <pic:spPr bwMode="auto">
                        <a:xfrm>
                          <a:off x="0" y="0"/>
                          <a:ext cx="1403350" cy="208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6E76">
            <w:t>Personal Information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642104">
            <w:rPr>
              <w:rFonts w:ascii="Arial" w:hAnsi="Arial" w:cs="Arial"/>
            </w:rPr>
            <w:t>N</w:t>
          </w:r>
          <w:r w:rsidR="00767CD5">
            <w:rPr>
              <w:rFonts w:ascii="Arial" w:hAnsi="Arial" w:cs="Arial"/>
            </w:rPr>
            <w:t>ame</w:t>
          </w:r>
          <w:r w:rsidRPr="00642104">
            <w:rPr>
              <w:rFonts w:ascii="Arial" w:hAnsi="Arial" w:cs="Arial"/>
            </w:rPr>
            <w:t xml:space="preserve">. </w:t>
          </w:r>
          <w:r w:rsidR="00767CD5">
            <w:rPr>
              <w:rFonts w:ascii="Arial" w:hAnsi="Arial" w:cs="Arial"/>
            </w:rPr>
            <w:t>–</w:t>
          </w:r>
          <w:r w:rsidRPr="00642104">
            <w:rPr>
              <w:rFonts w:ascii="Arial" w:hAnsi="Arial" w:cs="Arial"/>
            </w:rPr>
            <w:t xml:space="preserve"> </w:t>
          </w:r>
          <w:r w:rsidR="00767CD5">
            <w:rPr>
              <w:rFonts w:ascii="Arial" w:hAnsi="Arial" w:cs="Arial"/>
            </w:rPr>
            <w:t>Laura Patricia Rangel Mora.</w:t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  <w:r w:rsidR="00115039">
            <w:rPr>
              <w:rFonts w:ascii="Arial" w:hAnsi="Arial" w:cs="Arial"/>
            </w:rPr>
            <w:tab/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Edge</w:t>
          </w:r>
          <w:r w:rsidR="003B010A" w:rsidRPr="00767CD5">
            <w:rPr>
              <w:rFonts w:ascii="Arial" w:hAnsi="Arial" w:cs="Arial"/>
              <w:lang w:val="en-US"/>
            </w:rPr>
            <w:t>. -</w:t>
          </w:r>
          <w:r w:rsidRPr="00767CD5">
            <w:rPr>
              <w:rFonts w:ascii="Arial" w:hAnsi="Arial" w:cs="Arial"/>
              <w:lang w:val="en-US"/>
            </w:rPr>
            <w:t>22 years old.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Born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r w:rsidRPr="00767CD5">
            <w:rPr>
              <w:rFonts w:ascii="Arial" w:hAnsi="Arial" w:cs="Arial"/>
              <w:lang w:val="en-US"/>
            </w:rPr>
            <w:t>January/12/1996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Address</w:t>
          </w:r>
          <w:r w:rsidR="003B010A" w:rsidRPr="00767CD5">
            <w:rPr>
              <w:rFonts w:ascii="Arial" w:hAnsi="Arial" w:cs="Arial"/>
              <w:lang w:val="en-US"/>
            </w:rPr>
            <w:t xml:space="preserve">. </w:t>
          </w:r>
          <w:r w:rsidRPr="00767CD5">
            <w:rPr>
              <w:rFonts w:ascii="Arial" w:hAnsi="Arial" w:cs="Arial"/>
              <w:lang w:val="en-US"/>
            </w:rPr>
            <w:t>–Fundadores Avenue # 61, San Andrés Colony.</w:t>
          </w:r>
        </w:p>
        <w:p w:rsidR="003B010A" w:rsidRDefault="008E0261" w:rsidP="00E456F9">
          <w:pPr>
            <w:spacing w:line="240" w:lineRule="auto"/>
            <w:jc w:val="both"/>
            <w:rPr>
              <w:rFonts w:ascii="Arial" w:hAnsi="Arial" w:cs="Arial"/>
            </w:rPr>
          </w:pPr>
          <w:r w:rsidRPr="003B209D">
            <w:rPr>
              <w:rFonts w:ascii="Arial" w:hAnsi="Arial" w:cs="Arial"/>
            </w:rPr>
            <w:t>CURP</w:t>
          </w:r>
          <w:r w:rsidR="003B010A" w:rsidRPr="003B209D">
            <w:rPr>
              <w:rFonts w:ascii="Arial" w:hAnsi="Arial" w:cs="Arial"/>
            </w:rPr>
            <w:t xml:space="preserve">. </w:t>
          </w:r>
          <w:r w:rsidR="003B209D">
            <w:rPr>
              <w:rFonts w:ascii="Arial" w:hAnsi="Arial" w:cs="Arial"/>
            </w:rPr>
            <w:t>– RAML960112MGTNRR07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Phone</w:t>
          </w:r>
          <w:r w:rsidR="008E0261">
            <w:rPr>
              <w:rFonts w:ascii="Arial" w:hAnsi="Arial" w:cs="Arial"/>
              <w:lang w:val="en-US"/>
            </w:rPr>
            <w:t xml:space="preserve"> number</w:t>
          </w:r>
          <w:r w:rsidR="003B010A" w:rsidRPr="00767CD5">
            <w:rPr>
              <w:rFonts w:ascii="Arial" w:hAnsi="Arial" w:cs="Arial"/>
              <w:lang w:val="en-US"/>
            </w:rPr>
            <w:t>. – 17-</w:t>
          </w:r>
          <w:r w:rsidRPr="00767CD5">
            <w:rPr>
              <w:rFonts w:ascii="Arial" w:hAnsi="Arial" w:cs="Arial"/>
              <w:lang w:val="en-US"/>
            </w:rPr>
            <w:t>2-26-91</w:t>
          </w:r>
          <w:r w:rsidR="003B010A" w:rsidRPr="00767CD5">
            <w:rPr>
              <w:rFonts w:ascii="Arial" w:hAnsi="Arial" w:cs="Arial"/>
              <w:lang w:val="en-US"/>
            </w:rPr>
            <w:t>,</w:t>
          </w:r>
          <w:r w:rsidRPr="00767CD5">
            <w:rPr>
              <w:rFonts w:ascii="Arial" w:hAnsi="Arial" w:cs="Arial"/>
              <w:lang w:val="en-US"/>
            </w:rPr>
            <w:t xml:space="preserve"> 417-111-30-12</w:t>
          </w:r>
          <w:r w:rsidR="003B010A" w:rsidRPr="00767CD5">
            <w:rPr>
              <w:rFonts w:ascii="Arial" w:hAnsi="Arial" w:cs="Arial"/>
              <w:lang w:val="en-US"/>
            </w:rPr>
            <w:t>.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E-mail</w:t>
          </w:r>
          <w:r w:rsidR="003B010A" w:rsidRPr="00767CD5">
            <w:rPr>
              <w:rFonts w:ascii="Arial" w:hAnsi="Arial" w:cs="Arial"/>
              <w:lang w:val="en-US"/>
            </w:rPr>
            <w:t xml:space="preserve">. – </w:t>
          </w:r>
          <w:hyperlink r:id="rId11" w:history="1">
            <w:r w:rsidRPr="00767CD5">
              <w:rPr>
                <w:lang w:val="en-US"/>
              </w:rPr>
              <w:t>patricia_rangel_12</w:t>
            </w:r>
            <w:r w:rsidR="003B010A" w:rsidRPr="00767CD5">
              <w:rPr>
                <w:lang w:val="en-US"/>
              </w:rPr>
              <w:t>@Hotmail.com</w:t>
            </w:r>
          </w:hyperlink>
          <w:r w:rsidR="003B010A" w:rsidRPr="00767CD5">
            <w:rPr>
              <w:rFonts w:ascii="Arial" w:hAnsi="Arial" w:cs="Arial"/>
              <w:lang w:val="en-US"/>
            </w:rPr>
            <w:t xml:space="preserve"> </w:t>
          </w:r>
        </w:p>
        <w:p w:rsidR="003B010A" w:rsidRPr="00767CD5" w:rsidRDefault="00767CD5" w:rsidP="00E456F9">
          <w:pPr>
            <w:spacing w:line="240" w:lineRule="auto"/>
            <w:jc w:val="both"/>
            <w:rPr>
              <w:rFonts w:ascii="Arial" w:hAnsi="Arial" w:cs="Arial"/>
              <w:lang w:val="en-US"/>
            </w:rPr>
          </w:pPr>
          <w:r w:rsidRPr="00767CD5">
            <w:rPr>
              <w:rFonts w:ascii="Arial" w:hAnsi="Arial" w:cs="Arial"/>
              <w:lang w:val="en-US"/>
            </w:rPr>
            <w:t>Civil Status</w:t>
          </w:r>
          <w:r w:rsidR="003B010A" w:rsidRPr="00767CD5">
            <w:rPr>
              <w:rFonts w:ascii="Arial" w:hAnsi="Arial" w:cs="Arial"/>
              <w:lang w:val="en-US"/>
            </w:rPr>
            <w:t>. – S</w:t>
          </w:r>
          <w:r w:rsidRPr="00767CD5">
            <w:rPr>
              <w:rFonts w:ascii="Arial" w:hAnsi="Arial" w:cs="Arial"/>
              <w:lang w:val="en-US"/>
            </w:rPr>
            <w:t>ingle.</w:t>
          </w:r>
        </w:p>
        <w:p w:rsidR="003B010A" w:rsidRDefault="003B010A" w:rsidP="00E456F9">
          <w:pPr>
            <w:spacing w:line="24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Nacionali</w:t>
          </w:r>
          <w:r w:rsidR="00767CD5">
            <w:rPr>
              <w:rFonts w:ascii="Arial" w:hAnsi="Arial" w:cs="Arial"/>
            </w:rPr>
            <w:t>ty. – M</w:t>
          </w:r>
          <w:r>
            <w:rPr>
              <w:rFonts w:ascii="Arial" w:hAnsi="Arial" w:cs="Arial"/>
            </w:rPr>
            <w:t>exic</w:t>
          </w:r>
          <w:r w:rsidR="00767CD5">
            <w:rPr>
              <w:rFonts w:ascii="Arial" w:hAnsi="Arial" w:cs="Arial"/>
            </w:rPr>
            <w:t>an.</w:t>
          </w:r>
        </w:p>
        <w:p w:rsidR="0063702C" w:rsidRPr="003B010A" w:rsidRDefault="00AC7062" w:rsidP="00E456F9">
          <w:pPr>
            <w:spacing w:line="240" w:lineRule="auto"/>
            <w:jc w:val="both"/>
            <w:rPr>
              <w:rFonts w:ascii="Arial" w:hAnsi="Arial" w:cs="Arial"/>
            </w:rPr>
          </w:pPr>
        </w:p>
      </w:sdtContent>
    </w:sdt>
    <w:p w:rsidR="0063702C" w:rsidRDefault="00466119">
      <w:pPr>
        <w:pStyle w:val="Encabezadodeseccin"/>
      </w:pPr>
      <w:r>
        <w:rPr>
          <w:lang w:val="es-ES"/>
        </w:rPr>
        <w:t>Objetive</w:t>
      </w:r>
      <w:r w:rsidR="00C00F23">
        <w:rPr>
          <w:lang w:val="es-ES"/>
        </w:rPr>
        <w:t>s</w:t>
      </w:r>
    </w:p>
    <w:p w:rsidR="003B010A" w:rsidRPr="006B5BAB" w:rsidRDefault="003A3F78" w:rsidP="003B010A">
      <w:pPr>
        <w:jc w:val="both"/>
        <w:rPr>
          <w:rFonts w:ascii="Arial" w:hAnsi="Arial" w:cs="Arial"/>
          <w:u w:val="single"/>
        </w:rPr>
      </w:pPr>
      <w:r w:rsidRPr="00394005">
        <w:rPr>
          <w:rFonts w:ascii="Arial" w:hAnsi="Arial" w:cs="Arial"/>
        </w:rPr>
        <w:t>Develop my computer skills acquired throughout my career to deliver excellent work in the company as a web developer and desktop and promote a good working environment to all my colleagues.</w:t>
      </w:r>
    </w:p>
    <w:p w:rsidR="0063702C" w:rsidRDefault="00C00F23">
      <w:pPr>
        <w:pStyle w:val="Encabezadodeseccin"/>
      </w:pPr>
      <w:r>
        <w:rPr>
          <w:lang w:val="es-ES"/>
        </w:rPr>
        <w:t>Educa</w:t>
      </w:r>
      <w:r w:rsidR="008E0261">
        <w:rPr>
          <w:lang w:val="es-ES"/>
        </w:rPr>
        <w:t>tion</w:t>
      </w:r>
    </w:p>
    <w:p w:rsidR="0063702C" w:rsidRDefault="008E0261">
      <w:pPr>
        <w:pStyle w:val="Subseccin"/>
      </w:pPr>
      <w:r>
        <w:t>Unidad Académica del Sureste del Estado</w:t>
      </w:r>
      <w:r w:rsidR="006076DC">
        <w:t>.</w:t>
      </w:r>
    </w:p>
    <w:p w:rsidR="00E456F9" w:rsidRDefault="008E0261" w:rsidP="006076DC">
      <w:pPr>
        <w:pStyle w:val="Fechadesubseccin"/>
        <w:spacing w:after="0"/>
      </w:pPr>
      <w:r>
        <w:rPr>
          <w:b/>
          <w:bCs/>
          <w:i/>
          <w:iCs/>
        </w:rPr>
        <w:t>August 2015-2017</w:t>
      </w:r>
      <w:r w:rsidR="00C00F23">
        <w:rPr>
          <w:color w:val="A9A57C" w:themeColor="accent1"/>
          <w:lang w:val="es-ES"/>
        </w:rPr>
        <w:t>|</w:t>
      </w:r>
      <w:r w:rsidR="00C00F23">
        <w:rPr>
          <w:lang w:val="es-ES"/>
        </w:rPr>
        <w:t xml:space="preserve"> </w:t>
      </w:r>
      <w:r w:rsidR="006076DC">
        <w:t xml:space="preserve">Técnico </w:t>
      </w:r>
      <w:r>
        <w:t>Superior Universitario en Tecnologías de la Información y Comunicación Área Multimedia y Comercio Electrónico.</w:t>
      </w:r>
    </w:p>
    <w:p w:rsidR="0063702C" w:rsidRPr="003B209D" w:rsidRDefault="003B209D">
      <w:pPr>
        <w:pStyle w:val="Encabezadodeseccin"/>
      </w:pPr>
      <w:r w:rsidRPr="003B209D">
        <w:rPr>
          <w:lang w:val="es-ES"/>
        </w:rPr>
        <w:t xml:space="preserve">Skills and </w:t>
      </w:r>
      <w:r>
        <w:rPr>
          <w:lang w:val="es-ES"/>
        </w:rPr>
        <w:t>knowlege</w:t>
      </w:r>
    </w:p>
    <w:p w:rsidR="00705AA2" w:rsidRPr="003B209D" w:rsidRDefault="003B209D" w:rsidP="002353FB">
      <w:pPr>
        <w:jc w:val="both"/>
        <w:rPr>
          <w:rFonts w:ascii="Arial" w:hAnsi="Arial" w:cs="Arial"/>
        </w:rPr>
      </w:pPr>
      <w:r>
        <w:rPr>
          <w:lang w:val="en"/>
        </w:rPr>
        <w:t xml:space="preserve">Language Spanish as mother tongue, </w:t>
      </w:r>
      <w:r w:rsidR="003A3F78">
        <w:rPr>
          <w:lang w:val="en"/>
        </w:rPr>
        <w:t>language Basic Inglés handling by 30%.</w:t>
      </w:r>
    </w:p>
    <w:p w:rsidR="00BC13F8" w:rsidRPr="002A6E0A" w:rsidRDefault="003B209D" w:rsidP="002353FB">
      <w:pPr>
        <w:jc w:val="both"/>
        <w:rPr>
          <w:lang w:val="en"/>
        </w:rPr>
      </w:pPr>
      <w:r w:rsidRPr="002A6E0A">
        <w:t>Basic management of JAVA, HTML5 and PHP</w:t>
      </w:r>
      <w:r w:rsidR="00705AA2" w:rsidRPr="002A6E0A">
        <w:rPr>
          <w:lang w:val="en"/>
        </w:rPr>
        <w:t>.</w:t>
      </w:r>
    </w:p>
    <w:p w:rsidR="002A6E0A" w:rsidRDefault="002A6E0A" w:rsidP="002353FB">
      <w:pPr>
        <w:jc w:val="both"/>
      </w:pPr>
      <w:r w:rsidRPr="002A6E0A">
        <w:t>Development of the role of analyst in past school projects</w:t>
      </w:r>
      <w:r>
        <w:t>.</w:t>
      </w:r>
    </w:p>
    <w:p w:rsidR="002A6E0A" w:rsidRPr="002A6E0A" w:rsidRDefault="007A50DA" w:rsidP="002353FB">
      <w:pPr>
        <w:jc w:val="both"/>
      </w:pPr>
      <w:r>
        <w:t>K</w:t>
      </w:r>
      <w:bookmarkStart w:id="0" w:name="_GoBack"/>
      <w:bookmarkEnd w:id="0"/>
      <w:r w:rsidR="002A6E0A" w:rsidRPr="002A6E0A">
        <w:t>nowledge of psychology and human behavior</w:t>
      </w:r>
    </w:p>
    <w:p w:rsidR="00BC13F8" w:rsidRDefault="00466119" w:rsidP="00BC13F8">
      <w:pPr>
        <w:pStyle w:val="Encabezadodeseccin"/>
        <w:rPr>
          <w:lang w:val="es-ES"/>
        </w:rPr>
      </w:pPr>
      <w:r>
        <w:rPr>
          <w:lang w:val="es-ES"/>
        </w:rPr>
        <w:t>Personal References</w:t>
      </w:r>
    </w:p>
    <w:p w:rsidR="00BC13F8" w:rsidRPr="00BC13F8" w:rsidRDefault="00BC13F8" w:rsidP="00BC13F8">
      <w:pPr>
        <w:rPr>
          <w:lang w:val="es-ES"/>
        </w:rPr>
      </w:pPr>
    </w:p>
    <w:p w:rsidR="00BC13F8" w:rsidRPr="00466119" w:rsidRDefault="002A6E0A" w:rsidP="00BC13F8">
      <w:pPr>
        <w:rPr>
          <w:lang w:val="en-US"/>
        </w:rPr>
      </w:pPr>
      <w:r>
        <w:rPr>
          <w:lang w:val="en-US"/>
        </w:rPr>
        <w:t>N</w:t>
      </w:r>
      <w:r w:rsidR="00466119" w:rsidRPr="00466119">
        <w:rPr>
          <w:lang w:val="en-US"/>
        </w:rPr>
        <w:t>ame</w:t>
      </w:r>
      <w:r w:rsidR="00BC13F8" w:rsidRPr="00466119">
        <w:rPr>
          <w:lang w:val="en-US"/>
        </w:rPr>
        <w:t xml:space="preserve">: </w:t>
      </w:r>
      <w:r w:rsidR="00466119" w:rsidRPr="00466119">
        <w:rPr>
          <w:lang w:val="en-US"/>
        </w:rPr>
        <w:t>Erick Antonio Mejía Meza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lastRenderedPageBreak/>
        <w:t>Phone number</w:t>
      </w:r>
      <w:r w:rsidR="00BC13F8" w:rsidRPr="00466119">
        <w:rPr>
          <w:lang w:val="en-US"/>
        </w:rPr>
        <w:t>:</w:t>
      </w:r>
      <w:r w:rsidRPr="00466119">
        <w:rPr>
          <w:lang w:val="en-US"/>
        </w:rPr>
        <w:t xml:space="preserve"> 447-117-39-54</w:t>
      </w:r>
    </w:p>
    <w:p w:rsidR="00BC13F8" w:rsidRPr="00466119" w:rsidRDefault="00466119" w:rsidP="00BC13F8">
      <w:pPr>
        <w:rPr>
          <w:lang w:val="en-US"/>
        </w:rPr>
      </w:pPr>
      <w:r w:rsidRPr="00466119">
        <w:rPr>
          <w:lang w:val="en-US"/>
        </w:rPr>
        <w:t>Address: Arteaga Street #318, Maravat</w:t>
      </w:r>
      <w:r>
        <w:rPr>
          <w:lang w:val="en-US"/>
        </w:rPr>
        <w:t>ío Michoacán.</w:t>
      </w:r>
    </w:p>
    <w:p w:rsidR="00BC13F8" w:rsidRPr="0018021F" w:rsidRDefault="00BC13F8" w:rsidP="00BC13F8">
      <w:pPr>
        <w:rPr>
          <w:highlight w:val="yellow"/>
        </w:rPr>
      </w:pPr>
      <w:r w:rsidRPr="00BC13F8">
        <w:t>E</w:t>
      </w:r>
      <w:r w:rsidR="00466119">
        <w:t>-</w:t>
      </w:r>
      <w:r w:rsidRPr="00BC13F8">
        <w:t xml:space="preserve">mail: </w:t>
      </w:r>
      <w:r w:rsidR="001B33E1">
        <w:rPr>
          <w:rFonts w:cs="Arial"/>
          <w:color w:val="000000"/>
          <w:szCs w:val="24"/>
          <w:lang w:val="es-ES_tradnl"/>
        </w:rPr>
        <w:t>mejiaerick681@gmail.com</w:t>
      </w:r>
    </w:p>
    <w:p w:rsidR="00BC13F8" w:rsidRPr="001A3723" w:rsidRDefault="001A3723" w:rsidP="00BC13F8">
      <w:r>
        <w:t>Relationship: Cowoker.</w:t>
      </w:r>
    </w:p>
    <w:p w:rsidR="00BC13F8" w:rsidRPr="001A3723" w:rsidRDefault="001A3723" w:rsidP="00BC13F8">
      <w:r>
        <w:t>Years of knowing: 2 years.</w:t>
      </w:r>
    </w:p>
    <w:p w:rsidR="00BC13F8" w:rsidRPr="0018021F" w:rsidRDefault="00BC13F8" w:rsidP="00BC13F8">
      <w:pPr>
        <w:rPr>
          <w:highlight w:val="yellow"/>
        </w:rPr>
      </w:pPr>
    </w:p>
    <w:p w:rsidR="00BC13F8" w:rsidRPr="001A3723" w:rsidRDefault="00BC13F8" w:rsidP="00BC13F8">
      <w:r w:rsidRPr="001A3723">
        <w:t>N</w:t>
      </w:r>
      <w:r w:rsidR="001A3723">
        <w:t>ame: Rogelio Almanza Herrejón.</w:t>
      </w:r>
    </w:p>
    <w:p w:rsidR="00BC13F8" w:rsidRPr="001A3723" w:rsidRDefault="001A3723" w:rsidP="00BC13F8">
      <w:r>
        <w:t>Phone number</w:t>
      </w:r>
      <w:r w:rsidR="00BC13F8" w:rsidRPr="001A3723">
        <w:t>:</w:t>
      </w:r>
      <w:r>
        <w:t xml:space="preserve"> </w:t>
      </w:r>
      <w:r w:rsidR="00BC13F8" w:rsidRPr="001A3723">
        <w:t>17-2-26-26</w:t>
      </w:r>
    </w:p>
    <w:p w:rsidR="00BC13F8" w:rsidRPr="001A3723" w:rsidRDefault="001A3723" w:rsidP="00BC13F8">
      <w:r>
        <w:t>Address</w:t>
      </w:r>
      <w:r w:rsidR="00BC13F8" w:rsidRPr="001A3723">
        <w:t>: Francisco I. Madero</w:t>
      </w:r>
      <w:r>
        <w:t xml:space="preserve"> Street</w:t>
      </w:r>
      <w:r w:rsidR="00BC13F8" w:rsidRPr="001A3723">
        <w:t xml:space="preserve"> #1066</w:t>
      </w:r>
      <w:r>
        <w:t>.</w:t>
      </w:r>
    </w:p>
    <w:p w:rsidR="00BC13F8" w:rsidRPr="001A3723" w:rsidRDefault="00BC13F8" w:rsidP="00BC13F8">
      <w:r w:rsidRPr="001A3723">
        <w:t>E</w:t>
      </w:r>
      <w:r w:rsidR="001A3723">
        <w:t>-</w:t>
      </w:r>
      <w:r w:rsidRPr="001A3723">
        <w:t>mail: Spice_rah@hotmail.com</w:t>
      </w:r>
    </w:p>
    <w:p w:rsidR="001A3723" w:rsidRPr="001A3723" w:rsidRDefault="001A3723" w:rsidP="001A3723">
      <w:r>
        <w:t>Relationship: Cowoker.</w:t>
      </w:r>
    </w:p>
    <w:p w:rsidR="001A3723" w:rsidRPr="001A3723" w:rsidRDefault="001A3723" w:rsidP="001A3723">
      <w:r>
        <w:t>Years of knowing: 2 years.</w:t>
      </w:r>
    </w:p>
    <w:p w:rsidR="0063702C" w:rsidRDefault="0063702C">
      <w:pPr>
        <w:spacing w:after="200" w:line="276" w:lineRule="auto"/>
      </w:pPr>
    </w:p>
    <w:sectPr w:rsidR="006370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62" w:rsidRDefault="00AC7062">
      <w:pPr>
        <w:spacing w:after="0" w:line="240" w:lineRule="auto"/>
      </w:pPr>
      <w:r>
        <w:separator/>
      </w:r>
    </w:p>
  </w:endnote>
  <w:endnote w:type="continuationSeparator" w:id="0">
    <w:p w:rsidR="00AC7062" w:rsidRDefault="00A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A50DA" w:rsidRPr="007A50DA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A50DA" w:rsidRPr="007A50DA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7984D3B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WVPOxS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15039" w:rsidRPr="0011503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15039" w:rsidRPr="00115039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62" w:rsidRDefault="00AC7062">
      <w:pPr>
        <w:spacing w:after="0" w:line="240" w:lineRule="auto"/>
      </w:pPr>
      <w:r>
        <w:separator/>
      </w:r>
    </w:p>
  </w:footnote>
  <w:footnote w:type="continuationSeparator" w:id="0">
    <w:p w:rsidR="00AC7062" w:rsidRDefault="00AC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  <w:p w:rsidR="00E456F9" w:rsidRDefault="00E456F9" w:rsidP="00E456F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  <w:p w:rsidR="00E456F9" w:rsidRDefault="00E456F9" w:rsidP="00E456F9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702C" w:rsidRDefault="00C00F2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" fillcolor="#675e47 [3215]" stroked="f" strokeweight=".5pt">
              <v:textbox style="layout-flow:vertical;mso-layout-flow-alt:bottom-to-top">
                <w:txbxContent>
                  <w:p w:rsidR="0063702C" w:rsidRDefault="00C00F2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AH&#10;ZjTa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Ddd8ez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F9" w:rsidRDefault="00E456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2C" w:rsidRDefault="00C00F2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1F0D4C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Cbl2OYIAIAAIM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63702C" w:rsidRDefault="0063702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702C" w:rsidRDefault="0063702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63702C" w:rsidRDefault="0063702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DC"/>
    <w:rsid w:val="000F2406"/>
    <w:rsid w:val="00115039"/>
    <w:rsid w:val="0018021F"/>
    <w:rsid w:val="001A3723"/>
    <w:rsid w:val="001B33E1"/>
    <w:rsid w:val="002353FB"/>
    <w:rsid w:val="002A6E0A"/>
    <w:rsid w:val="002D438B"/>
    <w:rsid w:val="003A3F78"/>
    <w:rsid w:val="003B010A"/>
    <w:rsid w:val="003B209D"/>
    <w:rsid w:val="003C5817"/>
    <w:rsid w:val="00466119"/>
    <w:rsid w:val="00544331"/>
    <w:rsid w:val="005444F3"/>
    <w:rsid w:val="00596E76"/>
    <w:rsid w:val="005C1A1E"/>
    <w:rsid w:val="006076DC"/>
    <w:rsid w:val="0061494C"/>
    <w:rsid w:val="0063702C"/>
    <w:rsid w:val="006F18D1"/>
    <w:rsid w:val="00705AA2"/>
    <w:rsid w:val="00767CD5"/>
    <w:rsid w:val="007A50DA"/>
    <w:rsid w:val="007E5CC4"/>
    <w:rsid w:val="007F27CF"/>
    <w:rsid w:val="00896814"/>
    <w:rsid w:val="008E0261"/>
    <w:rsid w:val="008E13B4"/>
    <w:rsid w:val="00972D0E"/>
    <w:rsid w:val="00A57BE3"/>
    <w:rsid w:val="00AC7062"/>
    <w:rsid w:val="00AE337B"/>
    <w:rsid w:val="00BC13F8"/>
    <w:rsid w:val="00C00F23"/>
    <w:rsid w:val="00C15F8A"/>
    <w:rsid w:val="00DF0456"/>
    <w:rsid w:val="00E456F9"/>
    <w:rsid w:val="00E838C9"/>
    <w:rsid w:val="00EA31DD"/>
    <w:rsid w:val="00F86201"/>
    <w:rsid w:val="00F9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B03F95-ABA7-434B-9A5D-05E509F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3B010A"/>
    <w:rPr>
      <w:color w:val="D25814" w:themeColor="hyperlink"/>
      <w:u w:val="single"/>
    </w:rPr>
  </w:style>
  <w:style w:type="character" w:customStyle="1" w:styleId="shorttext">
    <w:name w:val="short_text"/>
    <w:basedOn w:val="Fuentedeprrafopredeter"/>
    <w:rsid w:val="003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uelMandujano97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B4B7C23E054E0C95DC5B3BE4E8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AD6D-2DB2-40C0-AB0C-32EFBECDE6FE}"/>
      </w:docPartPr>
      <w:docPartBody>
        <w:p w:rsidR="00F347E2" w:rsidRDefault="00E86476">
          <w:pPr>
            <w:pStyle w:val="8AB4B7C23E054E0C95DC5B3BE4E8347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76"/>
    <w:rsid w:val="0024245F"/>
    <w:rsid w:val="00485A9E"/>
    <w:rsid w:val="004B1446"/>
    <w:rsid w:val="004B742C"/>
    <w:rsid w:val="004F014F"/>
    <w:rsid w:val="009419E0"/>
    <w:rsid w:val="00BD2C1C"/>
    <w:rsid w:val="00C36676"/>
    <w:rsid w:val="00C823CE"/>
    <w:rsid w:val="00E86476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8AB4B7C23E054E0C95DC5B3BE4E8347A">
    <w:name w:val="8AB4B7C23E054E0C95DC5B3BE4E8347A"/>
  </w:style>
  <w:style w:type="paragraph" w:customStyle="1" w:styleId="BFAD60C17E1341018F72451A0615E17E">
    <w:name w:val="BFAD60C17E1341018F72451A0615E17E"/>
  </w:style>
  <w:style w:type="paragraph" w:customStyle="1" w:styleId="E96038D20B5C4DF2A9E7C4AF4008EFE1">
    <w:name w:val="E96038D20B5C4DF2A9E7C4AF4008EFE1"/>
  </w:style>
  <w:style w:type="paragraph" w:customStyle="1" w:styleId="F010C1CEBC8D4230BFB701F9D28BE4E5">
    <w:name w:val="F010C1CEBC8D4230BFB701F9D28BE4E5"/>
  </w:style>
  <w:style w:type="paragraph" w:customStyle="1" w:styleId="E90C5F07979649358D3355FF568DC246">
    <w:name w:val="E90C5F07979649358D3355FF568DC246"/>
  </w:style>
  <w:style w:type="paragraph" w:customStyle="1" w:styleId="DEDF3A927A224FC3AE7989C4E0A009FB">
    <w:name w:val="DEDF3A927A224FC3AE7989C4E0A009FB"/>
  </w:style>
  <w:style w:type="paragraph" w:customStyle="1" w:styleId="735FAB01ACDF426EB2D77A19AE2FCE83">
    <w:name w:val="735FAB01ACDF426EB2D77A19AE2FCE83"/>
  </w:style>
  <w:style w:type="paragraph" w:customStyle="1" w:styleId="2B6A776B2F61413497813086E2213543">
    <w:name w:val="2B6A776B2F61413497813086E2213543"/>
  </w:style>
  <w:style w:type="paragraph" w:customStyle="1" w:styleId="71F7557636BB4FDFB470B7B25AA7E094">
    <w:name w:val="71F7557636BB4FDFB470B7B25AA7E094"/>
  </w:style>
  <w:style w:type="paragraph" w:customStyle="1" w:styleId="237402E2096A4965B95EC9771EEC3B52">
    <w:name w:val="237402E2096A4965B95EC9771EEC3B52"/>
  </w:style>
  <w:style w:type="paragraph" w:customStyle="1" w:styleId="981EB73BF7664B3D8D3686C4CFE11E2B">
    <w:name w:val="981EB73BF7664B3D8D3686C4CFE11E2B"/>
  </w:style>
  <w:style w:type="paragraph" w:customStyle="1" w:styleId="EA341DF240A04560B9A8EB13A072698D">
    <w:name w:val="EA341DF240A04560B9A8EB13A072698D"/>
  </w:style>
  <w:style w:type="paragraph" w:customStyle="1" w:styleId="31EE66BD809447F1861975BB51516EA0">
    <w:name w:val="31EE66BD809447F1861975BB51516EA0"/>
  </w:style>
  <w:style w:type="paragraph" w:customStyle="1" w:styleId="2C87505656024C7E9D396B4B0322AC5C">
    <w:name w:val="2C87505656024C7E9D396B4B0322AC5C"/>
  </w:style>
  <w:style w:type="paragraph" w:customStyle="1" w:styleId="6AEFC4763C914623B9A276078BB0F138">
    <w:name w:val="6AEFC4763C914623B9A276078BB0F138"/>
  </w:style>
  <w:style w:type="paragraph" w:customStyle="1" w:styleId="8859AEE830C9488CBE1B21A35FA37D2D">
    <w:name w:val="8859AEE830C9488CBE1B21A35FA37D2D"/>
  </w:style>
  <w:style w:type="paragraph" w:customStyle="1" w:styleId="B9F38826882144CDBDAC8BA387BFCC4A">
    <w:name w:val="B9F38826882144CDBDAC8BA387BFCC4A"/>
  </w:style>
  <w:style w:type="paragraph" w:customStyle="1" w:styleId="27D5BBC89CAE4649ADA50AB5A2F74DC5">
    <w:name w:val="27D5BBC89CAE4649ADA50AB5A2F74DC5"/>
  </w:style>
  <w:style w:type="paragraph" w:customStyle="1" w:styleId="1A7A6A972D754DB98182A214FCF23F8E">
    <w:name w:val="1A7A6A972D754DB98182A214FCF23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Privada Aquiles Serdán #7</CompanyAddress>
  <CompanyPhone>417-100-92-87</CompanyPhone>
  <CompanyFax/>
  <CompanyEmail>Miguel_dark97@hotmail.com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821EE3-4C27-4E0F-B0FA-0310806F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15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 Mandujano Barragán</dc:creator>
  <cp:lastModifiedBy>Paty Rangel</cp:lastModifiedBy>
  <cp:revision>9</cp:revision>
  <dcterms:created xsi:type="dcterms:W3CDTF">2018-01-13T05:37:00Z</dcterms:created>
  <dcterms:modified xsi:type="dcterms:W3CDTF">2018-04-13T16:25:00Z</dcterms:modified>
</cp:coreProperties>
</file>