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BB" w:rsidRPr="007B4F9D" w:rsidRDefault="00CB3DDF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1A72CD">
        <w:rPr>
          <w:rFonts w:ascii="Arial" w:hAnsi="Arial" w:cs="Arial"/>
          <w:b/>
          <w:noProof/>
          <w:sz w:val="24"/>
          <w:lang w:val="es-MX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3649401</wp:posOffset>
            </wp:positionH>
            <wp:positionV relativeFrom="paragraph">
              <wp:posOffset>-439074</wp:posOffset>
            </wp:positionV>
            <wp:extent cx="1538605" cy="1590675"/>
            <wp:effectExtent l="0" t="0" r="4445" b="9525"/>
            <wp:wrapSquare wrapText="bothSides"/>
            <wp:docPr id="2" name="Imagen 2" descr="C:\Users\akias\Pictures\IMG_20180112_232359_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as\Pictures\IMG_20180112_232359_04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5906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FBB" w:rsidRPr="007B4F9D">
        <w:rPr>
          <w:rFonts w:ascii="Arial" w:hAnsi="Arial" w:cs="Arial"/>
          <w:b/>
          <w:sz w:val="24"/>
        </w:rPr>
        <w:t xml:space="preserve">Manuel Velázquez Martínez </w:t>
      </w:r>
    </w:p>
    <w:p w:rsidR="00584FBB" w:rsidRPr="007B4F9D" w:rsidRDefault="00D70315" w:rsidP="001A72CD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Street Gudelio Morales No. 38</w:t>
      </w:r>
      <w:r w:rsidR="00584FBB" w:rsidRPr="007B4F9D">
        <w:rPr>
          <w:rFonts w:ascii="Arial" w:hAnsi="Arial" w:cs="Arial"/>
          <w:b/>
          <w:sz w:val="24"/>
        </w:rPr>
        <w:t xml:space="preserve"> </w:t>
      </w:r>
      <w:r w:rsidRPr="007B4F9D">
        <w:rPr>
          <w:rFonts w:ascii="Arial" w:hAnsi="Arial" w:cs="Arial"/>
          <w:b/>
          <w:sz w:val="24"/>
        </w:rPr>
        <w:t>Col. Solidaridad</w:t>
      </w:r>
      <w:r w:rsidR="001A72CD" w:rsidRPr="001A72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C.P 38623</w:t>
      </w:r>
      <w:r w:rsidR="00584FBB" w:rsidRPr="007B4F9D">
        <w:rPr>
          <w:rFonts w:ascii="Arial" w:hAnsi="Arial" w:cs="Arial"/>
          <w:b/>
          <w:sz w:val="24"/>
        </w:rPr>
        <w:t xml:space="preserve"> </w:t>
      </w:r>
      <w:r w:rsidR="002F28C1" w:rsidRPr="007B4F9D">
        <w:rPr>
          <w:rFonts w:ascii="Arial" w:hAnsi="Arial" w:cs="Arial"/>
          <w:b/>
          <w:sz w:val="24"/>
        </w:rPr>
        <w:t>Acámbaro,</w:t>
      </w:r>
      <w:r w:rsidR="00584FBB" w:rsidRPr="007B4F9D">
        <w:rPr>
          <w:rFonts w:ascii="Arial" w:hAnsi="Arial" w:cs="Arial"/>
          <w:b/>
          <w:sz w:val="24"/>
        </w:rPr>
        <w:t xml:space="preserve"> Guanajuato.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Birthdate:</w:t>
      </w:r>
      <w:r w:rsidR="00584FBB" w:rsidRPr="007B4F9D">
        <w:rPr>
          <w:rFonts w:ascii="Arial" w:hAnsi="Arial" w:cs="Arial"/>
          <w:b/>
          <w:sz w:val="24"/>
        </w:rPr>
        <w:t xml:space="preserve"> 26-02-1997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Age: 19 years old.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Civil Status: Single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Phone number: 417 177 22 05 Other: 417 172 08 16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Email</w:t>
      </w:r>
      <w:r w:rsidR="00584FBB" w:rsidRPr="007B4F9D">
        <w:rPr>
          <w:rFonts w:ascii="Arial" w:hAnsi="Arial" w:cs="Arial"/>
          <w:b/>
          <w:sz w:val="24"/>
        </w:rPr>
        <w:t xml:space="preserve">: </w:t>
      </w:r>
      <w:hyperlink r:id="rId11" w:history="1">
        <w:r w:rsidR="00584FBB" w:rsidRPr="007B4F9D">
          <w:rPr>
            <w:rStyle w:val="Hipervnculo"/>
            <w:rFonts w:ascii="Arial" w:hAnsi="Arial" w:cs="Arial"/>
            <w:b/>
            <w:sz w:val="24"/>
          </w:rPr>
          <w:t>akiaseruygo@gmail.com</w:t>
        </w:r>
      </w:hyperlink>
      <w:r w:rsidR="00584FBB" w:rsidRPr="007B4F9D">
        <w:rPr>
          <w:rFonts w:ascii="Arial" w:hAnsi="Arial" w:cs="Arial"/>
          <w:b/>
          <w:sz w:val="24"/>
        </w:rPr>
        <w:t>.</w:t>
      </w:r>
    </w:p>
    <w:p w:rsidR="00584FBB" w:rsidRPr="007B4F9D" w:rsidRDefault="00584FBB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CURP: VEMM970226HGTLRN07</w:t>
      </w:r>
    </w:p>
    <w:p w:rsidR="00584FBB" w:rsidRPr="007B4F9D" w:rsidRDefault="00D70315" w:rsidP="00584FBB">
      <w:pPr>
        <w:pStyle w:val="Prrafodelista"/>
        <w:numPr>
          <w:ilvl w:val="0"/>
          <w:numId w:val="6"/>
        </w:numPr>
        <w:spacing w:line="259" w:lineRule="auto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Nationality</w:t>
      </w:r>
      <w:r w:rsidR="00584FBB" w:rsidRPr="007B4F9D">
        <w:rPr>
          <w:rFonts w:ascii="Arial" w:hAnsi="Arial" w:cs="Arial"/>
          <w:b/>
          <w:sz w:val="24"/>
        </w:rPr>
        <w:t>: Mexicana</w:t>
      </w:r>
    </w:p>
    <w:p w:rsidR="00584FBB" w:rsidRPr="007B4F9D" w:rsidRDefault="00584FBB" w:rsidP="00584FBB">
      <w:pPr>
        <w:pStyle w:val="Prrafodelista"/>
        <w:spacing w:line="259" w:lineRule="auto"/>
        <w:ind w:firstLine="0"/>
        <w:jc w:val="both"/>
        <w:rPr>
          <w:rFonts w:ascii="Arial" w:hAnsi="Arial" w:cs="Arial"/>
          <w:b/>
          <w:sz w:val="24"/>
        </w:rPr>
      </w:pPr>
    </w:p>
    <w:p w:rsidR="007B4F9D" w:rsidRDefault="007B4F9D" w:rsidP="00584FBB">
      <w:pPr>
        <w:pStyle w:val="Prrafodelista"/>
        <w:ind w:left="0" w:firstLine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Professional Objective:</w:t>
      </w:r>
    </w:p>
    <w:p w:rsidR="007B4F9D" w:rsidRDefault="007B4F9D" w:rsidP="00584FBB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  <w:r w:rsidRPr="007B4F9D">
        <w:rPr>
          <w:rFonts w:ascii="Arial" w:hAnsi="Arial" w:cs="Arial"/>
          <w:sz w:val="24"/>
        </w:rPr>
        <w:t xml:space="preserve">Develop my </w:t>
      </w:r>
      <w:r>
        <w:rPr>
          <w:rFonts w:ascii="Arial" w:hAnsi="Arial" w:cs="Arial"/>
          <w:sz w:val="24"/>
        </w:rPr>
        <w:t xml:space="preserve">skills acquired in the work environment, put them in practice to perfect them with the </w:t>
      </w:r>
      <w:r w:rsidRPr="007B4F9D">
        <w:rPr>
          <w:rFonts w:ascii="Arial" w:hAnsi="Arial" w:cs="Arial"/>
          <w:sz w:val="24"/>
        </w:rPr>
        <w:t>time and keep me updated in new technologies.</w:t>
      </w:r>
    </w:p>
    <w:p w:rsidR="007B4F9D" w:rsidRPr="007B4F9D" w:rsidRDefault="007B4F9D" w:rsidP="00584FBB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</w:p>
    <w:p w:rsidR="00584FBB" w:rsidRPr="007B4F9D" w:rsidRDefault="00314BFB" w:rsidP="00584FBB">
      <w:pPr>
        <w:pStyle w:val="Prrafodelista"/>
        <w:ind w:left="0" w:firstLine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Academic Formation</w:t>
      </w:r>
      <w:r w:rsidR="00584FBB" w:rsidRPr="007B4F9D">
        <w:rPr>
          <w:rFonts w:ascii="Arial" w:hAnsi="Arial" w:cs="Arial"/>
          <w:b/>
          <w:sz w:val="28"/>
        </w:rPr>
        <w:t xml:space="preserve">: </w:t>
      </w:r>
    </w:p>
    <w:p w:rsidR="00FC6C82" w:rsidRPr="007B4F9D" w:rsidRDefault="00FC6C82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FC6C82" w:rsidRPr="007B4F9D" w:rsidRDefault="00FC6C82" w:rsidP="00FC6C8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Técnico Superior en Tecnologías de la Información y Comunicación Área Multimedia y Comercio Electrónico.</w:t>
      </w:r>
    </w:p>
    <w:p w:rsidR="00FC6C82" w:rsidRPr="007B4F9D" w:rsidRDefault="00FC6C82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FC6C82" w:rsidRPr="007B4F9D" w:rsidRDefault="00FC6C82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Carretera Acámbaro – Tarandacuao Km.8 San Miguel El puerto, Gto.</w:t>
      </w:r>
    </w:p>
    <w:p w:rsidR="00FC6C82" w:rsidRPr="007B4F9D" w:rsidRDefault="00314BFB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September</w:t>
      </w:r>
      <w:r w:rsidR="00FC6C82" w:rsidRPr="007B4F9D">
        <w:rPr>
          <w:rFonts w:ascii="Arial" w:hAnsi="Arial" w:cs="Arial"/>
          <w:b/>
          <w:sz w:val="24"/>
        </w:rPr>
        <w:t xml:space="preserve"> 2015 – </w:t>
      </w:r>
      <w:r>
        <w:rPr>
          <w:rFonts w:ascii="Arial" w:hAnsi="Arial" w:cs="Arial"/>
          <w:b/>
          <w:sz w:val="24"/>
        </w:rPr>
        <w:t>August</w:t>
      </w:r>
      <w:r w:rsidR="00AC0522" w:rsidRPr="007B4F9D">
        <w:rPr>
          <w:rFonts w:ascii="Arial" w:hAnsi="Arial" w:cs="Arial"/>
          <w:b/>
          <w:sz w:val="24"/>
        </w:rPr>
        <w:t xml:space="preserve"> 2017</w:t>
      </w:r>
    </w:p>
    <w:p w:rsidR="00FC6C82" w:rsidRPr="007B4F9D" w:rsidRDefault="00FC6C82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</w:p>
    <w:p w:rsidR="00FC6C82" w:rsidRPr="007B4F9D" w:rsidRDefault="00FC6C82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584FBB" w:rsidRPr="007B4F9D" w:rsidRDefault="00FC6C82" w:rsidP="00FC6C8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 xml:space="preserve">Ingeniería </w:t>
      </w:r>
      <w:r w:rsidR="00584FBB" w:rsidRPr="007B4F9D">
        <w:rPr>
          <w:rFonts w:ascii="Arial" w:hAnsi="Arial" w:cs="Arial"/>
          <w:b/>
          <w:sz w:val="24"/>
        </w:rPr>
        <w:t xml:space="preserve">en Tecnologías de la </w:t>
      </w:r>
      <w:r w:rsidRPr="007B4F9D">
        <w:rPr>
          <w:rFonts w:ascii="Arial" w:hAnsi="Arial" w:cs="Arial"/>
          <w:b/>
          <w:sz w:val="24"/>
        </w:rPr>
        <w:t>I</w:t>
      </w:r>
      <w:r w:rsidR="00584FBB" w:rsidRPr="007B4F9D">
        <w:rPr>
          <w:rFonts w:ascii="Arial" w:hAnsi="Arial" w:cs="Arial"/>
          <w:b/>
          <w:sz w:val="24"/>
        </w:rPr>
        <w:t>nformación y Comunicación Área Multimedia y Comercio Electrónico.</w:t>
      </w:r>
    </w:p>
    <w:p w:rsidR="00584FBB" w:rsidRPr="007B4F9D" w:rsidRDefault="00584FBB" w:rsidP="00584FBB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584FBB" w:rsidRPr="007B4F9D" w:rsidRDefault="00584FBB" w:rsidP="00FC6C8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 w:rsidRPr="007B4F9D">
        <w:rPr>
          <w:rFonts w:ascii="Arial" w:hAnsi="Arial" w:cs="Arial"/>
          <w:b/>
          <w:sz w:val="24"/>
        </w:rPr>
        <w:t>Carretera Acámbaro – Tarandacuao Km.8 San Miguel El puerto, Gto.</w:t>
      </w:r>
    </w:p>
    <w:p w:rsidR="00AC0522" w:rsidRPr="007B4F9D" w:rsidRDefault="00314BFB" w:rsidP="00AC052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September</w:t>
      </w:r>
      <w:r w:rsidR="00584FBB" w:rsidRPr="007B4F9D">
        <w:rPr>
          <w:rFonts w:ascii="Arial" w:hAnsi="Arial" w:cs="Arial"/>
          <w:b/>
          <w:sz w:val="24"/>
        </w:rPr>
        <w:t xml:space="preserve"> 2017 –</w:t>
      </w:r>
      <w:r>
        <w:rPr>
          <w:rFonts w:ascii="Arial" w:hAnsi="Arial" w:cs="Arial"/>
          <w:b/>
          <w:sz w:val="24"/>
        </w:rPr>
        <w:t xml:space="preserve"> Currently studying</w:t>
      </w:r>
      <w:r w:rsidR="00584FBB" w:rsidRPr="007B4F9D">
        <w:rPr>
          <w:rFonts w:ascii="Arial" w:hAnsi="Arial" w:cs="Arial"/>
          <w:b/>
          <w:sz w:val="24"/>
        </w:rPr>
        <w:t>.</w:t>
      </w:r>
    </w:p>
    <w:p w:rsidR="00AC0522" w:rsidRPr="007B4F9D" w:rsidRDefault="00AC0522" w:rsidP="00AC0522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</w:p>
    <w:p w:rsidR="00AC0522" w:rsidRPr="007B4F9D" w:rsidRDefault="00AC0522" w:rsidP="00AC0522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D8423E" w:rsidRPr="00D8423E" w:rsidRDefault="00D8423E" w:rsidP="00AC0522">
      <w:pPr>
        <w:pStyle w:val="Prrafodelista"/>
        <w:ind w:left="0" w:firstLine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Work Experiences:</w:t>
      </w:r>
    </w:p>
    <w:p w:rsidR="00D8423E" w:rsidRDefault="00D8423E" w:rsidP="00AC0522">
      <w:pPr>
        <w:pStyle w:val="Prrafodelista"/>
        <w:ind w:left="0" w:firstLine="0"/>
        <w:jc w:val="both"/>
        <w:rPr>
          <w:rFonts w:ascii="Arial" w:hAnsi="Arial" w:cs="Arial"/>
          <w:b/>
          <w:sz w:val="24"/>
        </w:rPr>
      </w:pPr>
    </w:p>
    <w:p w:rsidR="00D8423E" w:rsidRDefault="00050226" w:rsidP="00AC0522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have work making a Website to the high school “Miguel Hidalgo y Costilla” to advertise it, and I will want work in more project to improve my ability making projects more professionals.</w:t>
      </w:r>
      <w:bookmarkStart w:id="0" w:name="_GoBack"/>
      <w:bookmarkEnd w:id="0"/>
    </w:p>
    <w:p w:rsidR="00D8423E" w:rsidRPr="007B4F9D" w:rsidRDefault="00D8423E" w:rsidP="00AC0522">
      <w:pPr>
        <w:pStyle w:val="Prrafodelista"/>
        <w:ind w:left="0" w:firstLine="0"/>
        <w:jc w:val="both"/>
        <w:rPr>
          <w:rFonts w:ascii="Arial" w:hAnsi="Arial" w:cs="Arial"/>
          <w:sz w:val="24"/>
        </w:rPr>
      </w:pPr>
    </w:p>
    <w:p w:rsidR="00AC0522" w:rsidRPr="007B4F9D" w:rsidRDefault="00DD4EAC" w:rsidP="00AC0522">
      <w:pPr>
        <w:pStyle w:val="Encabezadodeseccin"/>
        <w:rPr>
          <w:rFonts w:ascii="Arial" w:hAnsi="Arial" w:cs="Arial"/>
        </w:rPr>
      </w:pPr>
      <w:r>
        <w:rPr>
          <w:rFonts w:ascii="Arial" w:hAnsi="Arial" w:cs="Arial"/>
          <w:sz w:val="28"/>
        </w:rPr>
        <w:lastRenderedPageBreak/>
        <w:t>Complementary Information:</w:t>
      </w:r>
    </w:p>
    <w:p w:rsidR="00AC0522" w:rsidRPr="007B4F9D" w:rsidRDefault="00AC0522" w:rsidP="00AC0522">
      <w:pPr>
        <w:pStyle w:val="Encabezadodeseccin"/>
        <w:rPr>
          <w:rFonts w:ascii="Arial" w:hAnsi="Arial" w:cs="Arial"/>
          <w:b w:val="0"/>
        </w:rPr>
      </w:pPr>
      <w:r w:rsidRPr="007B4F9D">
        <w:rPr>
          <w:rFonts w:ascii="Arial" w:hAnsi="Arial" w:cs="Arial"/>
          <w:b w:val="0"/>
        </w:rPr>
        <w:t>Stencil</w:t>
      </w:r>
      <w:r w:rsidR="00DD4EAC">
        <w:rPr>
          <w:rFonts w:ascii="Arial" w:hAnsi="Arial" w:cs="Arial"/>
          <w:b w:val="0"/>
        </w:rPr>
        <w:t xml:space="preserve"> Curse</w:t>
      </w:r>
    </w:p>
    <w:p w:rsidR="00AC0522" w:rsidRPr="007B4F9D" w:rsidRDefault="00DD4EAC" w:rsidP="00AC0522">
      <w:pPr>
        <w:pStyle w:val="Encabezadodeseccin"/>
        <w:rPr>
          <w:rFonts w:ascii="Arial" w:hAnsi="Arial" w:cs="Arial"/>
        </w:rPr>
      </w:pPr>
      <w:r>
        <w:rPr>
          <w:rFonts w:ascii="Arial" w:hAnsi="Arial" w:cs="Arial"/>
          <w:sz w:val="28"/>
        </w:rPr>
        <w:t>Skills and knowledges:</w:t>
      </w:r>
      <w:r w:rsidR="00AC0522" w:rsidRPr="007B4F9D">
        <w:rPr>
          <w:rFonts w:ascii="Arial" w:hAnsi="Arial" w:cs="Arial"/>
          <w:sz w:val="28"/>
        </w:rPr>
        <w:t xml:space="preserve"> </w:t>
      </w:r>
    </w:p>
    <w:p w:rsidR="00DD4EAC" w:rsidRDefault="00DD4EA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3D Animation</w:t>
      </w:r>
    </w:p>
    <w:p w:rsidR="00AC0522" w:rsidRPr="007B4F9D" w:rsidRDefault="00DD4EA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Support and</w:t>
      </w:r>
      <w:r w:rsidR="00AC0522" w:rsidRPr="007B4F9D"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  <w:b w:val="0"/>
        </w:rPr>
        <w:t>maintenance of computation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Multimedia Guides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A Web Connection Simulation (In Cisco Packet Tracer)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Web Pages Develop</w:t>
      </w:r>
    </w:p>
    <w:p w:rsidR="00AC0522" w:rsidRPr="007B4F9D" w:rsidRDefault="00952AFC" w:rsidP="00D70315">
      <w:pPr>
        <w:pStyle w:val="Encabezadodeseccin"/>
        <w:numPr>
          <w:ilvl w:val="0"/>
          <w:numId w:val="7"/>
        </w:numPr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Informatics auditory.</w:t>
      </w:r>
    </w:p>
    <w:p w:rsidR="00AC0522" w:rsidRPr="007B4F9D" w:rsidRDefault="00952AFC" w:rsidP="00AC0522">
      <w:pPr>
        <w:pStyle w:val="Encabezadodeseccin"/>
        <w:rPr>
          <w:rFonts w:ascii="Arial" w:hAnsi="Arial" w:cs="Arial"/>
          <w:sz w:val="28"/>
        </w:rPr>
      </w:pPr>
      <w:r w:rsidRPr="007B4F9D">
        <w:rPr>
          <w:rFonts w:ascii="Arial" w:hAnsi="Arial" w:cs="Arial"/>
          <w:sz w:val="28"/>
        </w:rPr>
        <w:t>References</w:t>
      </w:r>
    </w:p>
    <w:tbl>
      <w:tblPr>
        <w:tblStyle w:val="Tablaconcuadrcula"/>
        <w:tblpPr w:leftFromText="141" w:rightFromText="141" w:vertAnchor="text" w:horzAnchor="margin" w:tblpY="295"/>
        <w:tblW w:w="988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843"/>
        <w:gridCol w:w="1842"/>
        <w:gridCol w:w="1560"/>
        <w:gridCol w:w="1417"/>
      </w:tblGrid>
      <w:tr w:rsidR="00AC0522" w:rsidRPr="007B4F9D" w:rsidTr="00D71A46">
        <w:trPr>
          <w:trHeight w:val="695"/>
        </w:trPr>
        <w:tc>
          <w:tcPr>
            <w:tcW w:w="1526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701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843" w:type="dxa"/>
          </w:tcPr>
          <w:p w:rsidR="00AC0522" w:rsidRPr="007B4F9D" w:rsidRDefault="00952AFC" w:rsidP="00952AFC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 number</w:t>
            </w:r>
          </w:p>
        </w:tc>
        <w:tc>
          <w:tcPr>
            <w:tcW w:w="1842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E-mail</w:t>
            </w:r>
          </w:p>
        </w:tc>
        <w:tc>
          <w:tcPr>
            <w:tcW w:w="1560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</w:t>
            </w:r>
            <w:r w:rsidRPr="007B4F9D">
              <w:rPr>
                <w:rFonts w:ascii="Arial" w:hAnsi="Arial" w:cs="Arial"/>
              </w:rPr>
              <w:t>on</w:t>
            </w:r>
          </w:p>
        </w:tc>
        <w:tc>
          <w:tcPr>
            <w:tcW w:w="1417" w:type="dxa"/>
          </w:tcPr>
          <w:p w:rsidR="00AC0522" w:rsidRPr="007B4F9D" w:rsidRDefault="00952AFC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to meet you</w:t>
            </w:r>
          </w:p>
        </w:tc>
      </w:tr>
      <w:tr w:rsidR="00AC0522" w:rsidRPr="007B4F9D" w:rsidTr="00D71A46">
        <w:trPr>
          <w:trHeight w:val="1331"/>
        </w:trPr>
        <w:tc>
          <w:tcPr>
            <w:tcW w:w="1526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Alejandra Guadalupe Rosillo Plaza</w:t>
            </w:r>
          </w:p>
        </w:tc>
        <w:tc>
          <w:tcPr>
            <w:tcW w:w="1701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Cuauhtémoc No.61 Colonia sur</w:t>
            </w:r>
          </w:p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Parácuaro, Gto</w:t>
            </w:r>
          </w:p>
        </w:tc>
        <w:tc>
          <w:tcPr>
            <w:tcW w:w="1843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(417) 113 48 33</w:t>
            </w:r>
          </w:p>
        </w:tc>
        <w:tc>
          <w:tcPr>
            <w:tcW w:w="1842" w:type="dxa"/>
          </w:tcPr>
          <w:p w:rsidR="00AC0522" w:rsidRPr="007B4F9D" w:rsidRDefault="00AC0522" w:rsidP="00AC0522">
            <w:pPr>
              <w:pStyle w:val="Encabezadodeseccin"/>
              <w:rPr>
                <w:rFonts w:ascii="Arial" w:hAnsi="Arial" w:cs="Arial"/>
              </w:rPr>
            </w:pPr>
            <w:r w:rsidRPr="007B4F9D">
              <w:rPr>
                <w:rFonts w:ascii="Arial" w:hAnsi="Arial" w:cs="Arial"/>
              </w:rPr>
              <w:t>Wonderl4nder@gmail.com</w:t>
            </w:r>
          </w:p>
        </w:tc>
        <w:tc>
          <w:tcPr>
            <w:tcW w:w="1560" w:type="dxa"/>
          </w:tcPr>
          <w:p w:rsidR="00AC0522" w:rsidRPr="007B4F9D" w:rsidRDefault="005F51F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1417" w:type="dxa"/>
          </w:tcPr>
          <w:p w:rsidR="00AC0522" w:rsidRPr="007B4F9D" w:rsidRDefault="000B22A2" w:rsidP="005F51F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years</w:t>
            </w:r>
          </w:p>
        </w:tc>
      </w:tr>
      <w:tr w:rsidR="00AC0522" w:rsidRPr="007B4F9D" w:rsidTr="0055203F">
        <w:trPr>
          <w:trHeight w:val="1917"/>
        </w:trPr>
        <w:tc>
          <w:tcPr>
            <w:tcW w:w="1526" w:type="dxa"/>
          </w:tcPr>
          <w:p w:rsidR="00AC0522" w:rsidRPr="007B4F9D" w:rsidRDefault="0055203F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 Alfredo Armenta Blanco</w:t>
            </w:r>
          </w:p>
        </w:tc>
        <w:tc>
          <w:tcPr>
            <w:tcW w:w="1701" w:type="dxa"/>
          </w:tcPr>
          <w:p w:rsidR="000B22A2" w:rsidRDefault="000B22A2" w:rsidP="000B22A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Calle 21 No.9 Col. Lazaro Cardenas</w:t>
            </w:r>
          </w:p>
          <w:p w:rsidR="000B22A2" w:rsidRPr="000B22A2" w:rsidRDefault="000B22A2" w:rsidP="000B22A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Maravatio, Michoacan.</w:t>
            </w:r>
          </w:p>
        </w:tc>
        <w:tc>
          <w:tcPr>
            <w:tcW w:w="1843" w:type="dxa"/>
          </w:tcPr>
          <w:p w:rsidR="00AC0522" w:rsidRPr="007B4F9D" w:rsidRDefault="000B22A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(447) 119 10 63</w:t>
            </w:r>
          </w:p>
        </w:tc>
        <w:tc>
          <w:tcPr>
            <w:tcW w:w="1842" w:type="dxa"/>
          </w:tcPr>
          <w:p w:rsidR="00AC0522" w:rsidRPr="007B4F9D" w:rsidRDefault="000B22A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Fredie.ab@gmail.com</w:t>
            </w:r>
          </w:p>
        </w:tc>
        <w:tc>
          <w:tcPr>
            <w:tcW w:w="1560" w:type="dxa"/>
          </w:tcPr>
          <w:p w:rsidR="00AC0522" w:rsidRPr="007B4F9D" w:rsidRDefault="005F51F2" w:rsidP="00AC052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</w:t>
            </w:r>
          </w:p>
        </w:tc>
        <w:tc>
          <w:tcPr>
            <w:tcW w:w="1417" w:type="dxa"/>
          </w:tcPr>
          <w:p w:rsidR="00AC0522" w:rsidRPr="007B4F9D" w:rsidRDefault="000B22A2" w:rsidP="000B22A2">
            <w:pPr>
              <w:pStyle w:val="Encabezadodeseccin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years</w:t>
            </w:r>
          </w:p>
        </w:tc>
      </w:tr>
    </w:tbl>
    <w:p w:rsidR="00AC0522" w:rsidRPr="007B4F9D" w:rsidRDefault="00AC0522" w:rsidP="00D70315">
      <w:pPr>
        <w:spacing w:after="200" w:line="276" w:lineRule="auto"/>
        <w:rPr>
          <w:rFonts w:ascii="Arial" w:hAnsi="Arial" w:cs="Arial"/>
        </w:rPr>
      </w:pPr>
    </w:p>
    <w:sectPr w:rsidR="00AC0522" w:rsidRPr="007B4F9D" w:rsidSect="00CB3DDF">
      <w:headerReference w:type="even" r:id="rId12"/>
      <w:footerReference w:type="even" r:id="rId13"/>
      <w:footerReference w:type="default" r:id="rId14"/>
      <w:headerReference w:type="first" r:id="rId15"/>
      <w:pgSz w:w="11907" w:h="16839"/>
      <w:pgMar w:top="-1418" w:right="1418" w:bottom="1440" w:left="1751" w:header="2324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A7B" w:rsidRDefault="00A37A7B">
      <w:pPr>
        <w:spacing w:after="0" w:line="240" w:lineRule="auto"/>
      </w:pPr>
      <w:r>
        <w:separator/>
      </w:r>
    </w:p>
  </w:endnote>
  <w:endnote w:type="continuationSeparator" w:id="0">
    <w:p w:rsidR="00A37A7B" w:rsidRDefault="00A3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pPr>
      <w:pStyle w:val="Piedepgina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8" style="position:absolute;margin-left:0;margin-top:0;width:55.1pt;height:11in;z-index:-251625472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CwmcVZ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760640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29" style="position:absolute;margin-left:0;margin-top:0;width:55.1pt;height:71.3pt;z-index:-251555840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41FwIAAIQEAAAOAAAAZHJzL2Uyb0RvYy54bWysVEFu2zAQvBfoHwjea8ku7N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D1QuNR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E2ED9" w:rsidRDefault="005023B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0226" w:rsidRPr="00050226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0" type="#_x0000_t185" style="position:absolute;margin-left:0;margin-top:0;width:36pt;height:28.8pt;z-index:25183027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9h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Y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a/evYZ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5E2ED9" w:rsidRDefault="005023B1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050226" w:rsidRPr="00050226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r>
      <w:rPr>
        <w:noProof/>
        <w:color w:val="000000"/>
        <w:lang w:val="es-MX"/>
      </w:rPr>
      <mc:AlternateContent>
        <mc:Choice Requires="wps">
          <w:drawing>
            <wp:anchor distT="0" distB="0" distL="114300" distR="114300" simplePos="0" relativeHeight="252108800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CBB2D08" id="Rectangle 5" o:spid="_x0000_s1026" style="position:absolute;margin-left:0;margin-top:0;width:556.9pt;height:11in;z-index:-251207680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899904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4165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aNQqki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969536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2" style="position:absolute;margin-left:0;margin-top:0;width:55.1pt;height:71.3pt;z-index:-251346944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KmFwIAAIQEAAAOAAAAZHJzL2Uyb0RvYy54bWysVEFu2zAQvBfoHwjea8ku7N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8&#10;z5kVLd7RPbr247vdHwywZXKoc6HAxAd355PG4G5Bfg0YyH6LpE045/TatykXFbKe7D5Ndqs+MomH&#10;q/X64gI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AZ&#10;LGKm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203916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E2ED9" w:rsidRDefault="005023B1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A72CD" w:rsidRPr="001A72C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3" type="#_x0000_t185" style="position:absolute;margin-left:0;margin-top:0;width:36pt;height:28.8pt;z-index:25203916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5E2ED9" w:rsidRDefault="005023B1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1A72CD" w:rsidRPr="001A72CD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A7B" w:rsidRDefault="00A37A7B">
      <w:pPr>
        <w:spacing w:after="0" w:line="240" w:lineRule="auto"/>
      </w:pPr>
      <w:r>
        <w:separator/>
      </w:r>
    </w:p>
  </w:footnote>
  <w:footnote w:type="continuationSeparator" w:id="0">
    <w:p w:rsidR="00A37A7B" w:rsidRDefault="00A3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pPr>
      <w:pStyle w:val="Encabezado"/>
    </w:pPr>
    <w:r>
      <w:rPr>
        <w:noProof/>
        <w:color w:val="000000"/>
        <w:lang w:val="es-MX"/>
      </w:rPr>
      <mc:AlternateContent>
        <mc:Choice Requires="wps">
          <w:drawing>
            <wp:anchor distT="0" distB="0" distL="114300" distR="114300" simplePos="0" relativeHeight="251621376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C0E8D96" id="Rectángulo 5" o:spid="_x0000_s1026" style="position:absolute;margin-left:0;margin-top:0;width:556.9pt;height:11in;z-index:-251695104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551744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6" style="position:absolute;margin-left:0;margin-top:0;width:55.1pt;height:71.3pt;z-index:-251764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482112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7" style="position:absolute;margin-left:0;margin-top:0;width:55.1pt;height:11in;z-index:-25183436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Ds8CPk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ED9" w:rsidRDefault="005023B1">
    <w:pPr>
      <w:pStyle w:val="Encabezado"/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412480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53B5F8D" id="Rectangle 5" o:spid="_x0000_s1026" style="position:absolute;margin-left:0;margin-top:0;width:556.9pt;height:11in;z-index:-251904000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273216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251273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MXgeCY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5E2ED9" w:rsidRDefault="005E2ED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34284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E2ED9" w:rsidRDefault="005E2ED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5" style="position:absolute;margin-left:0;margin-top:0;width:55.1pt;height:71.3pt;z-index:25134284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G+l&#10;r5MWAgAAhA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5E2ED9" w:rsidRDefault="005E2ED9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063C7"/>
    <w:multiLevelType w:val="hybridMultilevel"/>
    <w:tmpl w:val="EA9019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AF784F"/>
    <w:multiLevelType w:val="hybridMultilevel"/>
    <w:tmpl w:val="47805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C2"/>
    <w:rsid w:val="00050226"/>
    <w:rsid w:val="000B22A2"/>
    <w:rsid w:val="001A72CD"/>
    <w:rsid w:val="00296A88"/>
    <w:rsid w:val="002F28C1"/>
    <w:rsid w:val="00314BFB"/>
    <w:rsid w:val="004336C2"/>
    <w:rsid w:val="005023B1"/>
    <w:rsid w:val="0055203F"/>
    <w:rsid w:val="00552F5B"/>
    <w:rsid w:val="00584FBB"/>
    <w:rsid w:val="005E2ED9"/>
    <w:rsid w:val="005F51F2"/>
    <w:rsid w:val="006F00D2"/>
    <w:rsid w:val="007B4F9D"/>
    <w:rsid w:val="0082176D"/>
    <w:rsid w:val="008D693A"/>
    <w:rsid w:val="00952AFC"/>
    <w:rsid w:val="00A37A7B"/>
    <w:rsid w:val="00AC0522"/>
    <w:rsid w:val="00AF16BD"/>
    <w:rsid w:val="00B17E51"/>
    <w:rsid w:val="00B57104"/>
    <w:rsid w:val="00CB3DDF"/>
    <w:rsid w:val="00D70315"/>
    <w:rsid w:val="00D71A46"/>
    <w:rsid w:val="00D8423E"/>
    <w:rsid w:val="00D91670"/>
    <w:rsid w:val="00DD4EAC"/>
    <w:rsid w:val="00EC3857"/>
    <w:rsid w:val="00ED5DD3"/>
    <w:rsid w:val="00EF4F0C"/>
    <w:rsid w:val="00F45C90"/>
    <w:rsid w:val="00F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C80A434-6669-49F8-ABA4-956A3DFC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Puesto"/>
    <w:link w:val="Carcterdenombre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  <w:style w:type="character" w:customStyle="1" w:styleId="Carcterdenombre">
    <w:name w:val="Carácter de nombre"/>
    <w:basedOn w:val="PuestoCar"/>
    <w:link w:val="Nombre"/>
    <w:rsid w:val="004336C2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  <w14:ligatures w14:val="standard"/>
      <w14:numForm w14:val="oldStyle"/>
    </w:rPr>
  </w:style>
  <w:style w:type="character" w:styleId="Hipervnculo">
    <w:name w:val="Hyperlink"/>
    <w:basedOn w:val="Fuentedeprrafopredeter"/>
    <w:uiPriority w:val="99"/>
    <w:unhideWhenUsed/>
    <w:rsid w:val="00D91670"/>
    <w:rPr>
      <w:color w:val="D25814" w:themeColor="hyperlink"/>
      <w:u w:val="single"/>
    </w:rPr>
  </w:style>
  <w:style w:type="table" w:styleId="Tablaconcuadrcula">
    <w:name w:val="Table Grid"/>
    <w:basedOn w:val="Tablanormal"/>
    <w:uiPriority w:val="39"/>
    <w:rsid w:val="00AC0522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kiaseruygo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Gudelio Morales #3820 years oldFebrary 26, 1997</CompanyAddress>
  <CompanyPhone>417 177 22 05</CompanyPhone>
  <CompanyFax/>
  <CompanyEmail>akiaseruygo@gmail.com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7495105-E1D5-44CF-9595-9D1B6C95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167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Velázquez Martínez</dc:creator>
  <cp:lastModifiedBy>Manuel Velazquez Martinez</cp:lastModifiedBy>
  <cp:revision>32</cp:revision>
  <dcterms:created xsi:type="dcterms:W3CDTF">2018-01-12T22:49:00Z</dcterms:created>
  <dcterms:modified xsi:type="dcterms:W3CDTF">2018-04-07T07:38:00Z</dcterms:modified>
</cp:coreProperties>
</file>