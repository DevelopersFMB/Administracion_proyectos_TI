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233"/>
        <w:tblW w:w="53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3312"/>
      </w:tblGrid>
      <w:tr w:rsidR="00BF2269" w:rsidRPr="00B7581B" w:rsidTr="00BF2269">
        <w:trPr>
          <w:trHeight w:val="3414"/>
        </w:trPr>
        <w:tc>
          <w:tcPr>
            <w:tcW w:w="3282" w:type="pct"/>
          </w:tcPr>
          <w:p w:rsidR="00BF2269" w:rsidRPr="00E75C9A" w:rsidRDefault="003C4FAA" w:rsidP="00BF2269">
            <w:pPr>
              <w:pStyle w:val="Nombre"/>
              <w:spacing w:line="240" w:lineRule="auto"/>
              <w:rPr>
                <w:rFonts w:ascii="Arial" w:hAnsi="Arial" w:cs="Arial"/>
                <w:lang w:val="en-US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26081749"/>
                <w:placeholder>
                  <w:docPart w:val="0D218963CBD64F57AB89D1599DE7147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BF2269" w:rsidRPr="00E75C9A">
                  <w:rPr>
                    <w:rFonts w:ascii="Arial" w:hAnsi="Arial" w:cs="Arial"/>
                    <w:lang w:val="en-US"/>
                  </w:rPr>
                  <w:t>Andrés Moreno García</w:t>
                </w:r>
              </w:sdtContent>
            </w:sdt>
          </w:p>
          <w:p w:rsidR="00BF2269" w:rsidRPr="00E75C9A" w:rsidRDefault="00BF2269" w:rsidP="00BF2269">
            <w:pPr>
              <w:pStyle w:val="Nombre"/>
              <w:spacing w:line="24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</w:p>
          <w:p w:rsidR="00BF2269" w:rsidRPr="00E75C9A" w:rsidRDefault="00BF2269" w:rsidP="00BF2269">
            <w:pPr>
              <w:pStyle w:val="Nombre"/>
              <w:spacing w:line="360" w:lineRule="auto"/>
              <w:rPr>
                <w:rFonts w:ascii="Arial" w:hAnsi="Arial" w:cs="Arial"/>
                <w:lang w:val="en-US"/>
              </w:rPr>
            </w:pPr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Street: </w:t>
            </w:r>
            <w:proofErr w:type="spellStart"/>
            <w:r w:rsidRPr="00E75C9A">
              <w:rPr>
                <w:rFonts w:ascii="Arial" w:hAnsi="Arial" w:cs="Arial"/>
                <w:b w:val="0"/>
                <w:color w:val="515151"/>
                <w:sz w:val="24"/>
                <w:szCs w:val="24"/>
                <w:lang w:val="en-US"/>
              </w:rPr>
              <w:t>Insurgentes</w:t>
            </w:r>
            <w:proofErr w:type="spellEnd"/>
            <w:r w:rsidRPr="00E75C9A">
              <w:rPr>
                <w:rFonts w:ascii="Arial" w:hAnsi="Arial" w:cs="Arial"/>
                <w:b w:val="0"/>
                <w:color w:val="515151"/>
                <w:sz w:val="24"/>
                <w:szCs w:val="24"/>
                <w:lang w:val="en-US"/>
              </w:rPr>
              <w:t xml:space="preserve"> #18</w:t>
            </w:r>
          </w:p>
          <w:p w:rsidR="00BF2269" w:rsidRPr="00E75C9A" w:rsidRDefault="00BF2269" w:rsidP="00BF2269">
            <w:pPr>
              <w:spacing w:after="0" w:line="36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  <w:r w:rsidRPr="00E75C9A">
              <w:rPr>
                <w:rFonts w:ascii="Arial" w:hAnsi="Arial" w:cs="Arial"/>
                <w:b/>
                <w:color w:val="515151"/>
                <w:sz w:val="24"/>
                <w:szCs w:val="24"/>
                <w:lang w:val="en-US"/>
              </w:rPr>
              <w:t>City:</w:t>
            </w:r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>Maravatío,  Michoacán</w:t>
            </w:r>
            <w:proofErr w:type="gramEnd"/>
            <w:r w:rsidRPr="00E75C9A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. </w:t>
            </w:r>
          </w:p>
          <w:p w:rsidR="00BF2269" w:rsidRPr="00BF2269" w:rsidRDefault="00BF2269" w:rsidP="00BF2269">
            <w:pPr>
              <w:spacing w:after="0" w:line="360" w:lineRule="auto"/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</w:pP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en-US"/>
              </w:rPr>
              <w:t>C.P:</w:t>
            </w:r>
            <w:r w:rsidRPr="00BF2269">
              <w:rPr>
                <w:rFonts w:ascii="Arial" w:hAnsi="Arial" w:cs="Arial"/>
                <w:color w:val="515151"/>
                <w:sz w:val="24"/>
                <w:szCs w:val="24"/>
                <w:lang w:val="en-US"/>
              </w:rPr>
              <w:t xml:space="preserve"> 61250 </w:t>
            </w:r>
          </w:p>
          <w:p w:rsidR="00BF2269" w:rsidRPr="00B7581B" w:rsidRDefault="00BF2269" w:rsidP="00BF2269">
            <w:pPr>
              <w:spacing w:after="0" w:line="360" w:lineRule="auto"/>
              <w:jc w:val="both"/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Age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 xml:space="preserve">20 </w:t>
            </w:r>
            <w:proofErr w:type="spellStart"/>
            <w:r w:rsidR="00FE1A4F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>years</w:t>
            </w:r>
            <w:proofErr w:type="spellEnd"/>
          </w:p>
          <w:p w:rsidR="00BF2269" w:rsidRDefault="00BF2269" w:rsidP="00BF226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Phone number</w:t>
            </w: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F2269">
              <w:rPr>
                <w:rFonts w:ascii="Arial" w:hAnsi="Arial" w:cs="Arial"/>
                <w:sz w:val="24"/>
                <w:szCs w:val="24"/>
                <w:lang w:val="en-US"/>
              </w:rPr>
              <w:t>44</w:t>
            </w:r>
            <w:r w:rsidR="00FE1A4F">
              <w:rPr>
                <w:rFonts w:ascii="Arial" w:hAnsi="Arial" w:cs="Arial"/>
                <w:sz w:val="24"/>
                <w:szCs w:val="24"/>
                <w:lang w:val="en-US"/>
              </w:rPr>
              <w:t>71014105</w:t>
            </w:r>
          </w:p>
          <w:p w:rsidR="00BF2269" w:rsidRPr="00BF2269" w:rsidRDefault="00BF2269" w:rsidP="00BF226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E-mail: </w:t>
            </w:r>
            <w:r w:rsidR="00FE1A4F" w:rsidRPr="00E75C9A">
              <w:rPr>
                <w:rFonts w:ascii="Segoe Print" w:hAnsi="Segoe Print" w:cs="Segoe Print"/>
                <w:color w:val="auto"/>
                <w:szCs w:val="22"/>
                <w:lang w:val="en-US"/>
              </w:rPr>
              <w:t xml:space="preserve"> </w:t>
            </w:r>
            <w:hyperlink r:id="rId9" w:history="1">
              <w:r w:rsidR="00FE1A4F" w:rsidRPr="00E75C9A">
                <w:rPr>
                  <w:rStyle w:val="Hipervnculo"/>
                  <w:rFonts w:ascii="Arial" w:hAnsi="Arial" w:cs="Arial"/>
                  <w:sz w:val="24"/>
                  <w:szCs w:val="22"/>
                  <w:lang w:val="en-US"/>
                </w:rPr>
                <w:t>andresmorgr@gmail.com</w:t>
              </w:r>
            </w:hyperlink>
            <w:r w:rsidR="00FE1A4F" w:rsidRPr="00E75C9A">
              <w:rPr>
                <w:rFonts w:ascii="Arial" w:hAnsi="Arial" w:cs="Arial"/>
                <w:color w:val="auto"/>
                <w:sz w:val="24"/>
                <w:szCs w:val="22"/>
                <w:lang w:val="en-US"/>
              </w:rPr>
              <w:t xml:space="preserve"> </w:t>
            </w:r>
          </w:p>
          <w:p w:rsidR="00BF2269" w:rsidRPr="00B7581B" w:rsidRDefault="00BF2269" w:rsidP="00BF2269">
            <w:pPr>
              <w:spacing w:after="0" w:line="360" w:lineRule="auto"/>
              <w:jc w:val="both"/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N</w:t>
            </w:r>
            <w:r w:rsidRPr="00BF2269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>ationality</w:t>
            </w:r>
            <w:proofErr w:type="spellEnd"/>
            <w:r w:rsidRPr="00B7581B">
              <w:rPr>
                <w:rFonts w:ascii="Arial" w:hAnsi="Arial" w:cs="Arial"/>
                <w:b/>
                <w:color w:val="515151"/>
                <w:sz w:val="24"/>
                <w:szCs w:val="24"/>
                <w:lang w:val="pt-BR"/>
              </w:rPr>
              <w:t xml:space="preserve">: </w:t>
            </w:r>
            <w:r w:rsidRPr="00B7581B">
              <w:rPr>
                <w:rFonts w:ascii="Arial" w:hAnsi="Arial" w:cs="Arial"/>
                <w:color w:val="515151"/>
                <w:sz w:val="24"/>
                <w:szCs w:val="24"/>
                <w:lang w:val="pt-BR"/>
              </w:rPr>
              <w:t xml:space="preserve">Mexicana </w:t>
            </w:r>
          </w:p>
        </w:tc>
        <w:tc>
          <w:tcPr>
            <w:tcW w:w="1718" w:type="pct"/>
          </w:tcPr>
          <w:p w:rsidR="00BF2269" w:rsidRPr="00B7581B" w:rsidRDefault="00DB6582" w:rsidP="00BF2269">
            <w:pPr>
              <w:pStyle w:val="Sinespaciado"/>
              <w:jc w:val="right"/>
              <w:rPr>
                <w:rFonts w:ascii="Arial" w:hAnsi="Arial" w:cs="Arial"/>
              </w:rPr>
            </w:pPr>
            <w:r w:rsidRPr="00A10CEA">
              <w:rPr>
                <w:rFonts w:ascii="Arial" w:hAnsi="Arial" w:cs="Arial"/>
                <w:noProof/>
                <w:sz w:val="24"/>
              </w:rPr>
              <w:drawing>
                <wp:anchor distT="0" distB="0" distL="114300" distR="114300" simplePos="0" relativeHeight="251659776" behindDoc="1" locked="0" layoutInCell="1" allowOverlap="1" wp14:anchorId="0BA1605F" wp14:editId="48FAD096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755015</wp:posOffset>
                  </wp:positionV>
                  <wp:extent cx="1732915" cy="1466215"/>
                  <wp:effectExtent l="0" t="0" r="635" b="635"/>
                  <wp:wrapThrough wrapText="bothSides">
                    <wp:wrapPolygon edited="0">
                      <wp:start x="21600" y="1123"/>
                      <wp:lineTo x="21363" y="1123"/>
                      <wp:lineTo x="17801" y="0"/>
                      <wp:lineTo x="2367" y="0"/>
                      <wp:lineTo x="230" y="1123"/>
                      <wp:lineTo x="230" y="20206"/>
                      <wp:lineTo x="1654" y="21329"/>
                      <wp:lineTo x="21600" y="21329"/>
                      <wp:lineTo x="21600" y="20206"/>
                      <wp:lineTo x="21600" y="1123"/>
                    </wp:wrapPolygon>
                  </wp:wrapThrough>
                  <wp:docPr id="2" name="Imagen 2" descr="C:\Users\ANDRESMORENOGARCIA\Desktop\20170122_1505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SMORENOGARCIA\Desktop\20170122_1505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732915" cy="146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0768D" w:rsidRPr="00B7581B" w:rsidRDefault="00BF2269">
      <w:pPr>
        <w:rPr>
          <w:rFonts w:ascii="Arial" w:hAnsi="Arial" w:cs="Arial"/>
        </w:rPr>
      </w:pPr>
      <w:r w:rsidRPr="00B7581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DCF38CF" wp14:editId="21C34846">
                <wp:simplePos x="0" y="0"/>
                <wp:positionH relativeFrom="margin">
                  <wp:posOffset>-576418</wp:posOffset>
                </wp:positionH>
                <wp:positionV relativeFrom="margin">
                  <wp:posOffset>-382772</wp:posOffset>
                </wp:positionV>
                <wp:extent cx="6918325" cy="52832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528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0768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50768D" w:rsidRDefault="0050768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768D" w:rsidRDefault="0050768D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F38CF" id="Rectángulo 3" o:spid="_x0000_s1026" style="position:absolute;margin-left:-45.4pt;margin-top:-30.15pt;width:544.75pt;height:41.6pt;z-index:251655680;visibility:visible;mso-wrap-style:square;mso-width-percent:91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0768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50768D" w:rsidRDefault="0050768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0768D" w:rsidRDefault="0050768D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0768D" w:rsidRPr="00B7581B" w:rsidRDefault="00FE1A4F" w:rsidP="00EF3B76">
      <w:pPr>
        <w:pStyle w:val="Seccin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B7581B" w:rsidRPr="00B7581B">
        <w:rPr>
          <w:rFonts w:ascii="Arial" w:hAnsi="Arial" w:cs="Arial"/>
        </w:rPr>
        <w:t xml:space="preserve">rofessional </w:t>
      </w:r>
      <w:proofErr w:type="spellStart"/>
      <w:r w:rsidR="00B7581B" w:rsidRPr="00B7581B">
        <w:rPr>
          <w:rFonts w:ascii="Arial" w:hAnsi="Arial" w:cs="Arial"/>
        </w:rPr>
        <w:t>objective</w:t>
      </w:r>
      <w:proofErr w:type="spellEnd"/>
    </w:p>
    <w:p w:rsidR="0050768D" w:rsidRDefault="00B7581B" w:rsidP="00B7581B">
      <w:pPr>
        <w:pStyle w:val="Textodesubseccin"/>
        <w:numPr>
          <w:ilvl w:val="0"/>
          <w:numId w:val="26"/>
        </w:numPr>
        <w:ind w:left="426"/>
        <w:rPr>
          <w:rFonts w:ascii="Arial" w:hAnsi="Arial" w:cs="Arial"/>
          <w:sz w:val="24"/>
          <w:lang w:val="en-US"/>
        </w:rPr>
      </w:pPr>
      <w:r w:rsidRPr="00B7581B">
        <w:rPr>
          <w:rFonts w:ascii="Arial" w:hAnsi="Arial" w:cs="Arial"/>
          <w:sz w:val="24"/>
          <w:lang w:val="en-US"/>
        </w:rPr>
        <w:t>Working day by day to improve in the workplace and professional putting into practice and improving my knowledge and my experience.</w:t>
      </w:r>
    </w:p>
    <w:p w:rsidR="0050768D" w:rsidRPr="00B7581B" w:rsidRDefault="001179B3">
      <w:pPr>
        <w:pStyle w:val="Seccin"/>
        <w:rPr>
          <w:rFonts w:ascii="Arial" w:hAnsi="Arial" w:cs="Arial"/>
        </w:rPr>
      </w:pPr>
      <w:r w:rsidRPr="00B7581B">
        <w:rPr>
          <w:rFonts w:ascii="Arial" w:hAnsi="Arial" w:cs="Arial"/>
          <w:lang w:val="es-ES"/>
        </w:rPr>
        <w:t>Formación académica</w:t>
      </w:r>
    </w:p>
    <w:p w:rsidR="00BF2269" w:rsidRPr="001C48A5" w:rsidRDefault="00BF2269" w:rsidP="00BF2269">
      <w:pPr>
        <w:pStyle w:val="Subseccin"/>
        <w:ind w:firstLine="66"/>
        <w:rPr>
          <w:rFonts w:ascii="Arial" w:hAnsi="Arial" w:cs="Arial"/>
          <w:lang w:val="en-US"/>
        </w:rPr>
      </w:pPr>
      <w:r w:rsidRPr="00BF2269">
        <w:rPr>
          <w:rFonts w:ascii="Arial" w:hAnsi="Arial" w:cs="Arial"/>
          <w:lang w:val="en-US"/>
        </w:rPr>
        <w:t>Engineering</w:t>
      </w:r>
    </w:p>
    <w:p w:rsidR="00BF2269" w:rsidRPr="00BF2269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Address</w:t>
      </w:r>
      <w:proofErr w:type="spellEnd"/>
      <w:r w:rsidRPr="00BF2269">
        <w:rPr>
          <w:rFonts w:ascii="Arial" w:hAnsi="Arial" w:cs="Arial"/>
        </w:rPr>
        <w:t xml:space="preserve">: Acámbaro-Tarandacuao </w:t>
      </w:r>
      <w:proofErr w:type="spellStart"/>
      <w:r w:rsidRPr="00BF2269">
        <w:rPr>
          <w:rFonts w:ascii="Arial" w:hAnsi="Arial" w:cs="Arial"/>
        </w:rPr>
        <w:t>Kilometer</w:t>
      </w:r>
      <w:proofErr w:type="spellEnd"/>
      <w:r w:rsidRPr="00BF2269">
        <w:rPr>
          <w:rFonts w:ascii="Arial" w:hAnsi="Arial" w:cs="Arial"/>
        </w:rPr>
        <w:t xml:space="preserve"> 8 </w:t>
      </w:r>
    </w:p>
    <w:p w:rsidR="00BF2269" w:rsidRPr="00BF2269" w:rsidRDefault="00BF2269" w:rsidP="00BF2269">
      <w:pPr>
        <w:pStyle w:val="Listaconvietas"/>
        <w:rPr>
          <w:rFonts w:ascii="Arial" w:hAnsi="Arial" w:cs="Arial"/>
          <w:sz w:val="24"/>
        </w:rPr>
      </w:pPr>
      <w:proofErr w:type="spellStart"/>
      <w:r w:rsidRPr="00BF2269">
        <w:rPr>
          <w:rFonts w:ascii="Arial" w:hAnsi="Arial" w:cs="Arial"/>
          <w:sz w:val="24"/>
        </w:rPr>
        <w:t>Period</w:t>
      </w:r>
      <w:proofErr w:type="spellEnd"/>
      <w:r w:rsidRPr="00BF2269">
        <w:rPr>
          <w:rFonts w:ascii="Arial" w:hAnsi="Arial" w:cs="Arial"/>
          <w:sz w:val="24"/>
        </w:rPr>
        <w:t xml:space="preserve">:  septiembre- </w:t>
      </w:r>
      <w:proofErr w:type="gramStart"/>
      <w:r w:rsidRPr="00BF2269">
        <w:rPr>
          <w:rFonts w:ascii="Arial" w:hAnsi="Arial" w:cs="Arial"/>
          <w:sz w:val="24"/>
        </w:rPr>
        <w:t xml:space="preserve">2017  </w:t>
      </w:r>
      <w:proofErr w:type="spellStart"/>
      <w:r w:rsidRPr="00BF2269">
        <w:rPr>
          <w:rFonts w:ascii="Arial" w:hAnsi="Arial" w:cs="Arial"/>
          <w:sz w:val="24"/>
        </w:rPr>
        <w:t>currently</w:t>
      </w:r>
      <w:proofErr w:type="spellEnd"/>
      <w:proofErr w:type="gramEnd"/>
      <w:r w:rsidRPr="00BF2269">
        <w:rPr>
          <w:rFonts w:ascii="Arial" w:hAnsi="Arial" w:cs="Arial"/>
          <w:sz w:val="24"/>
        </w:rPr>
        <w:t xml:space="preserve"> </w:t>
      </w:r>
      <w:proofErr w:type="spellStart"/>
      <w:r w:rsidRPr="00BF2269">
        <w:rPr>
          <w:rFonts w:ascii="Arial" w:hAnsi="Arial" w:cs="Arial"/>
          <w:sz w:val="24"/>
        </w:rPr>
        <w:t>studying</w:t>
      </w:r>
      <w:proofErr w:type="spellEnd"/>
    </w:p>
    <w:p w:rsidR="00BF2269" w:rsidRDefault="001179B3" w:rsidP="00BF2269">
      <w:pPr>
        <w:pStyle w:val="Subseccin"/>
        <w:rPr>
          <w:rFonts w:ascii="Arial" w:hAnsi="Arial" w:cs="Arial"/>
          <w:lang w:val="en-US"/>
        </w:rPr>
      </w:pPr>
      <w:r w:rsidRPr="001C48A5">
        <w:rPr>
          <w:rFonts w:ascii="Arial" w:hAnsi="Arial" w:cs="Arial"/>
          <w:lang w:val="en-US"/>
        </w:rPr>
        <w:t xml:space="preserve"> </w:t>
      </w:r>
    </w:p>
    <w:p w:rsidR="0050768D" w:rsidRPr="001C48A5" w:rsidRDefault="001C48A5" w:rsidP="001C48A5">
      <w:pPr>
        <w:pStyle w:val="Subseccin"/>
        <w:ind w:firstLine="66"/>
        <w:rPr>
          <w:rFonts w:ascii="Arial" w:hAnsi="Arial" w:cs="Arial"/>
          <w:lang w:val="en-US"/>
        </w:rPr>
      </w:pPr>
      <w:r w:rsidRPr="001C48A5">
        <w:rPr>
          <w:rFonts w:ascii="Arial" w:hAnsi="Arial" w:cs="Arial"/>
          <w:lang w:val="en-US"/>
        </w:rPr>
        <w:t>University Higher Title</w:t>
      </w:r>
    </w:p>
    <w:p w:rsidR="00BF2269" w:rsidRPr="00BF2269" w:rsidRDefault="00BF2269" w:rsidP="00BF2269">
      <w:pPr>
        <w:pStyle w:val="Listaconvietas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BF2269">
        <w:rPr>
          <w:rFonts w:ascii="Arial" w:hAnsi="Arial" w:cs="Arial"/>
          <w:lang w:val="en-US"/>
        </w:rPr>
        <w:t xml:space="preserve">n Information and Communication Technologies, Universidad </w:t>
      </w:r>
      <w:proofErr w:type="spellStart"/>
      <w:r w:rsidRPr="00BF2269">
        <w:rPr>
          <w:rFonts w:ascii="Arial" w:hAnsi="Arial" w:cs="Arial"/>
          <w:lang w:val="en-US"/>
        </w:rPr>
        <w:t>Tecnologia</w:t>
      </w:r>
      <w:proofErr w:type="spellEnd"/>
      <w:r w:rsidRPr="00BF2269">
        <w:rPr>
          <w:rFonts w:ascii="Arial" w:hAnsi="Arial" w:cs="Arial"/>
          <w:lang w:val="en-US"/>
        </w:rPr>
        <w:t xml:space="preserve"> de León.</w:t>
      </w:r>
    </w:p>
    <w:p w:rsidR="00BF2269" w:rsidRPr="00BF2269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Address</w:t>
      </w:r>
      <w:proofErr w:type="spellEnd"/>
      <w:r w:rsidRPr="00BF2269">
        <w:rPr>
          <w:rFonts w:ascii="Arial" w:hAnsi="Arial" w:cs="Arial"/>
        </w:rPr>
        <w:t xml:space="preserve">: Acámbaro-Tarandacuao </w:t>
      </w:r>
      <w:proofErr w:type="spellStart"/>
      <w:r w:rsidRPr="00BF2269">
        <w:rPr>
          <w:rFonts w:ascii="Arial" w:hAnsi="Arial" w:cs="Arial"/>
        </w:rPr>
        <w:t>Kilometer</w:t>
      </w:r>
      <w:proofErr w:type="spellEnd"/>
      <w:r w:rsidRPr="00BF2269">
        <w:rPr>
          <w:rFonts w:ascii="Arial" w:hAnsi="Arial" w:cs="Arial"/>
        </w:rPr>
        <w:t xml:space="preserve"> 8.</w:t>
      </w:r>
    </w:p>
    <w:p w:rsidR="0050768D" w:rsidRDefault="00BF2269" w:rsidP="00BF2269">
      <w:pPr>
        <w:pStyle w:val="Listaconvietas"/>
        <w:rPr>
          <w:rFonts w:ascii="Arial" w:hAnsi="Arial" w:cs="Arial"/>
        </w:rPr>
      </w:pPr>
      <w:proofErr w:type="spellStart"/>
      <w:r w:rsidRPr="00BF2269">
        <w:rPr>
          <w:rFonts w:ascii="Arial" w:hAnsi="Arial" w:cs="Arial"/>
        </w:rPr>
        <w:t>Period</w:t>
      </w:r>
      <w:proofErr w:type="spellEnd"/>
      <w:r w:rsidRPr="00BF2269">
        <w:rPr>
          <w:rFonts w:ascii="Arial" w:hAnsi="Arial" w:cs="Arial"/>
        </w:rPr>
        <w:t>:  2015 -</w:t>
      </w:r>
      <w:r>
        <w:rPr>
          <w:rFonts w:ascii="Arial" w:hAnsi="Arial" w:cs="Arial"/>
        </w:rPr>
        <w:t xml:space="preserve"> 2017</w:t>
      </w:r>
      <w:r w:rsidRPr="00BF2269">
        <w:rPr>
          <w:rFonts w:ascii="Arial" w:hAnsi="Arial" w:cs="Arial"/>
        </w:rPr>
        <w:t xml:space="preserve"> </w:t>
      </w:r>
    </w:p>
    <w:p w:rsidR="0050768D" w:rsidRPr="00B7581B" w:rsidRDefault="001179B3">
      <w:pPr>
        <w:pStyle w:val="Seccin"/>
        <w:rPr>
          <w:rFonts w:ascii="Arial" w:hAnsi="Arial" w:cs="Arial"/>
        </w:rPr>
      </w:pPr>
      <w:proofErr w:type="spellStart"/>
      <w:r w:rsidRPr="00B7581B">
        <w:rPr>
          <w:rFonts w:ascii="Arial" w:hAnsi="Arial" w:cs="Arial"/>
          <w:lang w:val="es-ES"/>
        </w:rPr>
        <w:t>Experienc</w:t>
      </w:r>
      <w:r w:rsidR="00B7581B">
        <w:rPr>
          <w:rFonts w:ascii="Arial" w:hAnsi="Arial" w:cs="Arial"/>
          <w:lang w:val="es-ES"/>
        </w:rPr>
        <w:t>e</w:t>
      </w:r>
      <w:proofErr w:type="spellEnd"/>
    </w:p>
    <w:p w:rsidR="0050768D" w:rsidRPr="001C48A5" w:rsidRDefault="00E75C9A" w:rsidP="00E75C9A">
      <w:pPr>
        <w:pStyle w:val="Listaconvietas"/>
        <w:rPr>
          <w:rFonts w:ascii="Arial" w:hAnsi="Arial" w:cs="Arial"/>
          <w:sz w:val="24"/>
          <w:lang w:val="en-US"/>
        </w:rPr>
      </w:pPr>
      <w:r w:rsidRPr="00E75C9A">
        <w:rPr>
          <w:rFonts w:ascii="Arial" w:hAnsi="Arial" w:cs="Arial"/>
          <w:sz w:val="24"/>
          <w:lang w:val="en-US"/>
        </w:rPr>
        <w:t xml:space="preserve">My work experience, is the period of four months of stays in the company CECYTE </w:t>
      </w:r>
      <w:proofErr w:type="spellStart"/>
      <w:r w:rsidRPr="00E75C9A">
        <w:rPr>
          <w:rFonts w:ascii="Arial" w:hAnsi="Arial" w:cs="Arial"/>
          <w:sz w:val="24"/>
          <w:lang w:val="en-US"/>
        </w:rPr>
        <w:t>Maravatio</w:t>
      </w:r>
      <w:proofErr w:type="spellEnd"/>
      <w:r w:rsidRPr="00E75C9A">
        <w:rPr>
          <w:rFonts w:ascii="Arial" w:hAnsi="Arial" w:cs="Arial"/>
          <w:sz w:val="24"/>
          <w:lang w:val="en-US"/>
        </w:rPr>
        <w:t xml:space="preserve"> where we develop a </w:t>
      </w:r>
      <w:proofErr w:type="spellStart"/>
      <w:r w:rsidRPr="00E75C9A">
        <w:rPr>
          <w:rFonts w:ascii="Arial" w:hAnsi="Arial" w:cs="Arial"/>
          <w:sz w:val="24"/>
          <w:lang w:val="en-US"/>
        </w:rPr>
        <w:t>wep</w:t>
      </w:r>
      <w:proofErr w:type="spellEnd"/>
      <w:r w:rsidRPr="00E75C9A">
        <w:rPr>
          <w:rFonts w:ascii="Arial" w:hAnsi="Arial" w:cs="Arial"/>
          <w:sz w:val="24"/>
          <w:lang w:val="en-US"/>
        </w:rPr>
        <w:t xml:space="preserve"> application</w:t>
      </w:r>
      <w:r w:rsidR="006035D0">
        <w:rPr>
          <w:rFonts w:ascii="Arial" w:hAnsi="Arial" w:cs="Arial"/>
          <w:sz w:val="24"/>
          <w:lang w:val="en-US"/>
        </w:rPr>
        <w:t xml:space="preserve"> in the programming language java and php</w:t>
      </w:r>
      <w:bookmarkStart w:id="0" w:name="_GoBack"/>
      <w:bookmarkEnd w:id="0"/>
      <w:r w:rsidRPr="00E75C9A">
        <w:rPr>
          <w:rFonts w:ascii="Arial" w:hAnsi="Arial" w:cs="Arial"/>
          <w:sz w:val="24"/>
          <w:lang w:val="en-US"/>
        </w:rPr>
        <w:t>, for the management of its regulations making modules such as the front-in and back-end in addition to all the design and analysis.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EF3B76" w:rsidRPr="00E75C9A" w:rsidRDefault="00B7581B" w:rsidP="00EF3B76">
      <w:pPr>
        <w:pStyle w:val="Seccin"/>
        <w:rPr>
          <w:rFonts w:ascii="Arial" w:hAnsi="Arial" w:cs="Arial"/>
          <w:lang w:val="en-US"/>
        </w:rPr>
      </w:pPr>
      <w:r w:rsidRPr="00E75C9A">
        <w:rPr>
          <w:rFonts w:ascii="Arial" w:hAnsi="Arial" w:cs="Arial"/>
          <w:lang w:val="en-US"/>
        </w:rPr>
        <w:t>Languages</w:t>
      </w:r>
    </w:p>
    <w:p w:rsidR="001C48A5" w:rsidRPr="001C48A5" w:rsidRDefault="001C48A5" w:rsidP="001C48A5">
      <w:pPr>
        <w:pStyle w:val="Prrafodelista"/>
        <w:numPr>
          <w:ilvl w:val="0"/>
          <w:numId w:val="26"/>
        </w:numPr>
        <w:ind w:left="426"/>
        <w:rPr>
          <w:rFonts w:ascii="Arial" w:hAnsi="Arial" w:cs="Arial"/>
          <w:sz w:val="24"/>
        </w:rPr>
      </w:pPr>
      <w:proofErr w:type="spellStart"/>
      <w:r w:rsidRPr="001C48A5">
        <w:rPr>
          <w:rFonts w:ascii="Arial" w:hAnsi="Arial" w:cs="Arial"/>
          <w:sz w:val="24"/>
        </w:rPr>
        <w:t>Spanish</w:t>
      </w:r>
      <w:proofErr w:type="spellEnd"/>
      <w:r w:rsidRPr="001C48A5">
        <w:rPr>
          <w:rFonts w:ascii="Arial" w:hAnsi="Arial" w:cs="Arial"/>
          <w:sz w:val="24"/>
        </w:rPr>
        <w:t xml:space="preserve"> base </w:t>
      </w:r>
      <w:proofErr w:type="spellStart"/>
      <w:r w:rsidRPr="001C48A5">
        <w:rPr>
          <w:rFonts w:ascii="Arial" w:hAnsi="Arial" w:cs="Arial"/>
          <w:sz w:val="24"/>
        </w:rPr>
        <w:t>language</w:t>
      </w:r>
      <w:proofErr w:type="spellEnd"/>
    </w:p>
    <w:p w:rsidR="00EF3B76" w:rsidRPr="001C48A5" w:rsidRDefault="001C48A5" w:rsidP="001C48A5">
      <w:pPr>
        <w:pStyle w:val="Prrafodelista"/>
        <w:numPr>
          <w:ilvl w:val="0"/>
          <w:numId w:val="26"/>
        </w:numPr>
        <w:ind w:left="426"/>
        <w:rPr>
          <w:rFonts w:ascii="Arial" w:hAnsi="Arial" w:cs="Arial"/>
        </w:rPr>
      </w:pPr>
      <w:r w:rsidRPr="001C48A5">
        <w:rPr>
          <w:rFonts w:ascii="Arial" w:hAnsi="Arial" w:cs="Arial"/>
          <w:sz w:val="24"/>
        </w:rPr>
        <w:t xml:space="preserve">English </w:t>
      </w:r>
      <w:proofErr w:type="spellStart"/>
      <w:r w:rsidRPr="001C48A5">
        <w:rPr>
          <w:rFonts w:ascii="Arial" w:hAnsi="Arial" w:cs="Arial"/>
          <w:sz w:val="24"/>
        </w:rPr>
        <w:t>medium</w:t>
      </w:r>
      <w:proofErr w:type="spellEnd"/>
      <w:r w:rsidRPr="001C48A5">
        <w:rPr>
          <w:rFonts w:ascii="Arial" w:hAnsi="Arial" w:cs="Arial"/>
          <w:sz w:val="24"/>
        </w:rPr>
        <w:t xml:space="preserve"> </w:t>
      </w:r>
      <w:proofErr w:type="spellStart"/>
      <w:r w:rsidRPr="001C48A5">
        <w:rPr>
          <w:rFonts w:ascii="Arial" w:hAnsi="Arial" w:cs="Arial"/>
          <w:sz w:val="24"/>
        </w:rPr>
        <w:t>level</w:t>
      </w:r>
      <w:proofErr w:type="spellEnd"/>
    </w:p>
    <w:p w:rsidR="00EF3B76" w:rsidRDefault="00FE1A4F" w:rsidP="00FE1A4F">
      <w:pPr>
        <w:pStyle w:val="Seccin"/>
        <w:rPr>
          <w:rFonts w:ascii="Arial" w:hAnsi="Arial" w:cs="Arial"/>
        </w:rPr>
      </w:pPr>
      <w:proofErr w:type="spellStart"/>
      <w:r w:rsidRPr="00FE1A4F">
        <w:rPr>
          <w:rFonts w:ascii="Arial" w:hAnsi="Arial" w:cs="Arial"/>
        </w:rPr>
        <w:t>Skills</w:t>
      </w:r>
      <w:proofErr w:type="spellEnd"/>
      <w:r w:rsidRPr="00FE1A4F">
        <w:rPr>
          <w:rFonts w:ascii="Arial" w:hAnsi="Arial" w:cs="Arial"/>
        </w:rPr>
        <w:t xml:space="preserve"> and </w:t>
      </w:r>
      <w:proofErr w:type="spellStart"/>
      <w:r w:rsidRPr="00FE1A4F">
        <w:rPr>
          <w:rFonts w:ascii="Arial" w:hAnsi="Arial" w:cs="Arial"/>
        </w:rPr>
        <w:t>knowledge</w:t>
      </w:r>
      <w:proofErr w:type="spellEnd"/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Audio edition with Sound forge.</w:t>
      </w:r>
    </w:p>
    <w:p w:rsidR="00FE1A4F" w:rsidRPr="00FE1A4F" w:rsidRDefault="00FE1A4F" w:rsidP="00FE1A4F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Animation in 3d in blender.</w:t>
      </w:r>
    </w:p>
    <w:p w:rsidR="00E75C9A" w:rsidRDefault="00FE1A4F" w:rsidP="00E75C9A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FE1A4F">
        <w:rPr>
          <w:rFonts w:ascii="Arial" w:hAnsi="Arial" w:cs="Arial"/>
          <w:sz w:val="24"/>
          <w:lang w:val="en-US"/>
        </w:rPr>
        <w:t>Programming in Java and php languages.</w:t>
      </w:r>
    </w:p>
    <w:p w:rsidR="00DB6582" w:rsidRPr="00DB6582" w:rsidRDefault="00E75C9A" w:rsidP="00DB6582">
      <w:pPr>
        <w:pStyle w:val="Prrafodelista"/>
        <w:numPr>
          <w:ilvl w:val="0"/>
          <w:numId w:val="27"/>
        </w:numPr>
        <w:ind w:left="426"/>
        <w:rPr>
          <w:rFonts w:ascii="Arial" w:hAnsi="Arial" w:cs="Arial"/>
          <w:sz w:val="24"/>
          <w:lang w:val="en-US"/>
        </w:rPr>
      </w:pPr>
      <w:r w:rsidRPr="00E75C9A">
        <w:rPr>
          <w:rFonts w:ascii="Arial" w:hAnsi="Arial" w:cs="Arial"/>
          <w:sz w:val="24"/>
          <w:lang w:val="en-US"/>
        </w:rPr>
        <w:t>Use of design programs such as PhotoShop Css6 and Adobe Edge Animated</w:t>
      </w:r>
    </w:p>
    <w:sectPr w:rsidR="00DB6582" w:rsidRPr="00DB6582">
      <w:headerReference w:type="first" r:id="rId11"/>
      <w:foot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FAA" w:rsidRDefault="003C4FAA">
      <w:pPr>
        <w:spacing w:after="0" w:line="240" w:lineRule="auto"/>
      </w:pPr>
      <w:r>
        <w:separator/>
      </w:r>
    </w:p>
  </w:endnote>
  <w:endnote w:type="continuationSeparator" w:id="0">
    <w:p w:rsidR="003C4FAA" w:rsidRDefault="003C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8D" w:rsidRDefault="001179B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4CA4E9F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lG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zh2JRr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0768D" w:rsidRDefault="0050768D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LwpQIAAHEFAAAOAAAAZHJzL2Uyb0RvYy54bWysVFtu2zAQ/C/QOxD8V/SI5FhC5MCPuCiQ&#10;NgHSHoAmKYuoRKokbTkteooeqRfrkrK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GLvgvClAgAAcQUAAA4AAAAAAAAAAAAAAAAALgIAAGRy&#10;cy9lMm9Eb2MueG1sUEsBAi0AFAAGAAgAAAAhAAP3BtzYAAAAAwEAAA8AAAAAAAAAAAAAAAAA/wQA&#10;AGRycy9kb3ducmV2LnhtbFBLBQYAAAAABAAEAPMAAAAEBgAAAAA=&#10;" o:allowincell="f" fillcolor="#d34817 [3204]" stroked="f">
              <v:textbox inset="0,0,0,0">
                <w:txbxContent>
                  <w:p w:rsidR="0050768D" w:rsidRDefault="0050768D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FAA" w:rsidRDefault="003C4FAA">
      <w:pPr>
        <w:spacing w:after="0" w:line="240" w:lineRule="auto"/>
      </w:pPr>
      <w:r>
        <w:separator/>
      </w:r>
    </w:p>
  </w:footnote>
  <w:footnote w:type="continuationSeparator" w:id="0">
    <w:p w:rsidR="003C4FAA" w:rsidRDefault="003C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8D" w:rsidRDefault="001179B3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F4C869E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16801E2"/>
    <w:multiLevelType w:val="hybridMultilevel"/>
    <w:tmpl w:val="0504BC94"/>
    <w:lvl w:ilvl="0" w:tplc="0B22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0A8"/>
    <w:multiLevelType w:val="hybridMultilevel"/>
    <w:tmpl w:val="F44228E2"/>
    <w:lvl w:ilvl="0" w:tplc="9EB4E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D3511" w:themeColor="accent1" w:themeShade="BF"/>
      </w:rPr>
    </w:lvl>
    <w:lvl w:ilvl="1" w:tplc="B62C43B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sz w:val="24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853"/>
    <w:rsid w:val="001179B3"/>
    <w:rsid w:val="001C48A5"/>
    <w:rsid w:val="00246853"/>
    <w:rsid w:val="002C3971"/>
    <w:rsid w:val="003C4FAA"/>
    <w:rsid w:val="00420DD8"/>
    <w:rsid w:val="0050768D"/>
    <w:rsid w:val="006035D0"/>
    <w:rsid w:val="00625964"/>
    <w:rsid w:val="00781860"/>
    <w:rsid w:val="00B7581B"/>
    <w:rsid w:val="00BF2269"/>
    <w:rsid w:val="00DB6582"/>
    <w:rsid w:val="00E75C9A"/>
    <w:rsid w:val="00EF3B76"/>
    <w:rsid w:val="00F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72A54"/>
  <w15:docId w15:val="{81BA42F8-6F76-420F-897E-40B39FBA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9D3511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7B6A4D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6"/>
    <w:qFormat/>
    <w:rsid w:val="00B7581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E1A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dresmorg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218963CBD64F57AB89D1599DE7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5BDED-712D-4A26-AE6A-DFFA3D3202D0}"/>
      </w:docPartPr>
      <w:docPartBody>
        <w:p w:rsidR="00607171" w:rsidRDefault="00BF4800" w:rsidP="00BF4800">
          <w:pPr>
            <w:pStyle w:val="0D218963CBD64F57AB89D1599DE7147A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DC5"/>
    <w:rsid w:val="00041C33"/>
    <w:rsid w:val="00607171"/>
    <w:rsid w:val="00707F34"/>
    <w:rsid w:val="007B7081"/>
    <w:rsid w:val="00802DC5"/>
    <w:rsid w:val="009E78E0"/>
    <w:rsid w:val="00A43AF9"/>
    <w:rsid w:val="00AA46EF"/>
    <w:rsid w:val="00B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26720FB6BEDA43D4A47F69D0103DFC8B">
    <w:name w:val="26720FB6BEDA43D4A47F69D0103DFC8B"/>
  </w:style>
  <w:style w:type="paragraph" w:customStyle="1" w:styleId="FE6C746DF27D4BC488762DD43FAB9032">
    <w:name w:val="FE6C746DF27D4BC488762DD43FAB9032"/>
  </w:style>
  <w:style w:type="paragraph" w:customStyle="1" w:styleId="974A3567F7834C2D9DE20EB26FB27CA8">
    <w:name w:val="974A3567F7834C2D9DE20EB26FB27CA8"/>
  </w:style>
  <w:style w:type="paragraph" w:customStyle="1" w:styleId="135B05D52D0B4BCB806690555AB6DE4F">
    <w:name w:val="135B05D52D0B4BCB806690555AB6DE4F"/>
  </w:style>
  <w:style w:type="paragraph" w:customStyle="1" w:styleId="912346761C1440BE9167A5F7CEC3C1D3">
    <w:name w:val="912346761C1440BE9167A5F7CEC3C1D3"/>
  </w:style>
  <w:style w:type="paragraph" w:customStyle="1" w:styleId="7076B86B744F4DAFBCAF3749D6EAB624">
    <w:name w:val="7076B86B744F4DAFBCAF3749D6EAB624"/>
  </w:style>
  <w:style w:type="paragraph" w:customStyle="1" w:styleId="DCB2155D4372440383CB1C8C1CA9CFCE">
    <w:name w:val="DCB2155D4372440383CB1C8C1CA9CFCE"/>
  </w:style>
  <w:style w:type="paragraph" w:customStyle="1" w:styleId="DDECEC7CC8624308BB99920DD891698A">
    <w:name w:val="DDECEC7CC8624308BB99920DD891698A"/>
  </w:style>
  <w:style w:type="paragraph" w:customStyle="1" w:styleId="A65616FECF1340959B17EE29DA691C47">
    <w:name w:val="A65616FECF1340959B17EE29DA691C47"/>
  </w:style>
  <w:style w:type="paragraph" w:customStyle="1" w:styleId="AE377D10C0BD463CBEB82B955F7C7E5A">
    <w:name w:val="AE377D10C0BD463CBEB82B955F7C7E5A"/>
  </w:style>
  <w:style w:type="paragraph" w:customStyle="1" w:styleId="8A5EE58705FA43BF9A5BB5313AE6C337">
    <w:name w:val="8A5EE58705FA43BF9A5BB5313AE6C337"/>
  </w:style>
  <w:style w:type="paragraph" w:customStyle="1" w:styleId="DBA23DBCB5C944ED9F9EBD768670AC74">
    <w:name w:val="DBA23DBCB5C944ED9F9EBD768670AC74"/>
  </w:style>
  <w:style w:type="paragraph" w:customStyle="1" w:styleId="022CD86B77C14C9CAAD61342E613D143">
    <w:name w:val="022CD86B77C14C9CAAD61342E613D143"/>
  </w:style>
  <w:style w:type="paragraph" w:customStyle="1" w:styleId="8D22A16BB88C410CBFCD821FEAC26336">
    <w:name w:val="8D22A16BB88C410CBFCD821FEAC26336"/>
  </w:style>
  <w:style w:type="paragraph" w:customStyle="1" w:styleId="D9ABB816BB9B4A18B023E623F8C7B82A">
    <w:name w:val="D9ABB816BB9B4A18B023E623F8C7B82A"/>
  </w:style>
  <w:style w:type="paragraph" w:customStyle="1" w:styleId="51101118EEBC40EA9093A6323E67EAFC">
    <w:name w:val="51101118EEBC40EA9093A6323E67EAFC"/>
  </w:style>
  <w:style w:type="paragraph" w:customStyle="1" w:styleId="DA0FF86ADEAD4DEB8FD9C9F33E316622">
    <w:name w:val="DA0FF86ADEAD4DEB8FD9C9F33E316622"/>
  </w:style>
  <w:style w:type="paragraph" w:customStyle="1" w:styleId="0D218963CBD64F57AB89D1599DE7147A">
    <w:name w:val="0D218963CBD64F57AB89D1599DE7147A"/>
    <w:rsid w:val="00BF480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54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Moreno García</dc:creator>
  <cp:lastModifiedBy>beny6869@hotmail.com</cp:lastModifiedBy>
  <cp:revision>7</cp:revision>
  <dcterms:created xsi:type="dcterms:W3CDTF">2018-01-12T23:59:00Z</dcterms:created>
  <dcterms:modified xsi:type="dcterms:W3CDTF">2018-04-11T16:31:00Z</dcterms:modified>
</cp:coreProperties>
</file>