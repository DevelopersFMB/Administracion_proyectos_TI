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48" w:type="pct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ara todo el contenido"/>
      </w:tblPr>
      <w:tblGrid>
        <w:gridCol w:w="3206"/>
        <w:gridCol w:w="6680"/>
      </w:tblGrid>
      <w:tr w:rsidR="00C420C8" w:rsidRPr="00BF2EF1" w:rsidTr="00367B34">
        <w:tc>
          <w:tcPr>
            <w:tcW w:w="3206" w:type="dxa"/>
          </w:tcPr>
          <w:p w:rsidR="00C420C8" w:rsidRPr="005152F2" w:rsidRDefault="00C03676" w:rsidP="003856C9">
            <w:pPr>
              <w:pStyle w:val="Ttulo1"/>
            </w:pPr>
            <w:r>
              <w:t>José ALFREDO ARMENTA</w:t>
            </w:r>
            <w:r w:rsidR="00426E23">
              <w:t xml:space="preserve"> </w:t>
            </w:r>
          </w:p>
          <w:p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val="es-MX" w:eastAsia="es-MX"/>
              </w:rPr>
              <mc:AlternateContent>
                <mc:Choice Requires="wpg">
                  <w:drawing>
                    <wp:inline distT="0" distB="0" distL="0" distR="0" wp14:anchorId="673DAAAE" wp14:editId="43C9B831">
                      <wp:extent cx="329184" cy="329184"/>
                      <wp:effectExtent l="0" t="0" r="13970" b="13970"/>
                      <wp:docPr id="49" name="Grupo 43" title="Icono de correo electrónic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b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b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44DFE1" id="Grupo 43" o:spid="_x0000_s1026" alt="Título: 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3bTE/TsUAABbcgAADgAAAAAAAAAAAAAAAAAuAgAAZHJz&#10;L2Uyb0RvYy54bWxQSwECLQAUAAYACAAAACEAaEcb0NgAAAADAQAADwAAAAAAAAAAAAAAAACVFgAA&#10;ZHJzL2Rvd25yZXYueG1sUEsFBgAAAAAEAAQA8wAAAJoXAAAAAA==&#10;">
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C03676" w:rsidP="00441EB9">
            <w:pPr>
              <w:pStyle w:val="Ttulo3"/>
            </w:pPr>
            <w:r>
              <w:t>fredie.ab@gmail.com</w:t>
            </w:r>
          </w:p>
          <w:p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val="es-MX" w:eastAsia="es-MX"/>
              </w:rPr>
              <mc:AlternateContent>
                <mc:Choice Requires="wpg">
                  <w:drawing>
                    <wp:inline distT="0" distB="0" distL="0" distR="0" wp14:anchorId="2CAC079E" wp14:editId="5EAD0DBD">
                      <wp:extent cx="329184" cy="329184"/>
                      <wp:effectExtent l="0" t="0" r="13970" b="13970"/>
                      <wp:docPr id="80" name="Grupo 37" title="Icono de teléfon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b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b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5BE329" id="Grupo 37" o:spid="_x0000_s1026" alt="Título: 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i5UCUAAN3eAAAOAAAAZHJzL2Uyb0RvYy54bWzsXduO40hyfTfgfxDq0YC3mSQlkoXp2Ye5&#10;YYHxeoBpY5/VKnVXwVUlraS+zP6Rv8M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p8yi5UCUAAN3eAAAOAAAAAAAAAAAAAAAAAC4CAABkcnMvZTJvRG9jLnhtbFBLAQIt&#10;ABQABgAIAAAAIQBoRxvQ2AAAAAMBAAAPAAAAAAAAAAAAAAAAAKonAABkcnMvZG93bnJldi54bWxQ&#10;SwUGAAAAAAQABADzAAAArygAAAAA&#10;">
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Default="00C03676" w:rsidP="00441EB9">
            <w:pPr>
              <w:pStyle w:val="Ttulo3"/>
            </w:pPr>
            <w:r>
              <w:t>+52 447-119-1063</w:t>
            </w:r>
          </w:p>
          <w:p w:rsidR="00C03676" w:rsidRDefault="00C03676" w:rsidP="00441EB9">
            <w:pPr>
              <w:pStyle w:val="Ttulo3"/>
            </w:pPr>
          </w:p>
          <w:p w:rsidR="00C03676" w:rsidRDefault="00C03676" w:rsidP="00441EB9">
            <w:pPr>
              <w:pStyle w:val="Ttulo3"/>
            </w:pPr>
            <w:r>
              <w:t>21 #9 col. lazaro cardenas, mARAVATÍO mich.</w:t>
            </w:r>
          </w:p>
          <w:p w:rsidR="00C03676" w:rsidRDefault="00C03676" w:rsidP="00441EB9">
            <w:pPr>
              <w:pStyle w:val="Ttulo3"/>
            </w:pPr>
          </w:p>
          <w:p w:rsidR="00C03676" w:rsidRPr="00BF2EF1" w:rsidRDefault="00C03676" w:rsidP="00441EB9">
            <w:pPr>
              <w:pStyle w:val="Ttulo3"/>
              <w:rPr>
                <w:lang w:val="en-US"/>
              </w:rPr>
            </w:pPr>
            <w:r w:rsidRPr="00BF2EF1">
              <w:rPr>
                <w:lang w:val="en-US"/>
              </w:rPr>
              <w:t>status: SINGLE</w:t>
            </w:r>
          </w:p>
          <w:p w:rsidR="00C03676" w:rsidRPr="00BF2EF1" w:rsidRDefault="00C03676" w:rsidP="00441EB9">
            <w:pPr>
              <w:pStyle w:val="Ttulo3"/>
              <w:rPr>
                <w:lang w:val="en-US"/>
              </w:rPr>
            </w:pPr>
            <w:r w:rsidRPr="00BF2EF1">
              <w:rPr>
                <w:lang w:val="en-US"/>
              </w:rPr>
              <w:t>AGE: 22 YEARS OLD</w:t>
            </w:r>
          </w:p>
          <w:p w:rsidR="00C03676" w:rsidRPr="00BF2EF1" w:rsidRDefault="00C03676" w:rsidP="00C03676">
            <w:pPr>
              <w:rPr>
                <w:lang w:val="en-US"/>
              </w:rPr>
            </w:pPr>
            <w:r w:rsidRPr="00BF2EF1">
              <w:rPr>
                <w:lang w:val="en-US"/>
              </w:rPr>
              <w:t xml:space="preserve">MILITARY REGISTRATION: </w:t>
            </w:r>
          </w:p>
          <w:p w:rsidR="00C420C8" w:rsidRDefault="00C03676" w:rsidP="00C03676">
            <w:r>
              <w:t>D-4054871</w:t>
            </w:r>
          </w:p>
          <w:p w:rsidR="00367B34" w:rsidRPr="00C420C8" w:rsidRDefault="00BF2EF1" w:rsidP="00C03676">
            <w:r>
              <w:t>BIRTHDATE</w:t>
            </w:r>
            <w:r w:rsidR="00367B34">
              <w:t>: 12/09/95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l lado izquierdo"/>
            </w:tblPr>
            <w:tblGrid>
              <w:gridCol w:w="3206"/>
            </w:tblGrid>
            <w:tr w:rsidR="00C420C8" w:rsidRPr="005152F2" w:rsidTr="00426E23">
              <w:trPr>
                <w:trHeight w:val="469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20C8" w:rsidRPr="00441EB9" w:rsidRDefault="00C420C8" w:rsidP="00C03676">
                  <w:pPr>
                    <w:pStyle w:val="Ttulo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C420C8" w:rsidRPr="00E86ED6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7803A6" w:rsidP="002C77B9">
                  <w:pPr>
                    <w:pStyle w:val="Ttulo3"/>
                  </w:pPr>
                  <w:r>
                    <w:t xml:space="preserve">professional </w:t>
                  </w:r>
                  <w:r w:rsidR="00C03676">
                    <w:t xml:space="preserve">objetive </w:t>
                  </w:r>
                </w:p>
                <w:p w:rsidR="00C420C8" w:rsidRDefault="00C420C8" w:rsidP="00616FF4">
                  <w:pPr>
                    <w:pStyle w:val="Lneadegrfico"/>
                  </w:pPr>
                  <w:r>
                    <w:rPr>
                      <w:lang w:val="es-MX" w:eastAsia="es-MX"/>
                    </w:rPr>
                    <mc:AlternateContent>
                      <mc:Choice Requires="wps">
                        <w:drawing>
                          <wp:inline distT="0" distB="0" distL="0" distR="0" wp14:anchorId="2FF50798" wp14:editId="66311654">
                            <wp:extent cx="221615" cy="0"/>
                            <wp:effectExtent l="0" t="0" r="26035" b="19050"/>
                            <wp:docPr id="83" name="Conector recto 83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6951938" id="Conector recto 83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sA1gEAAO0DAAAOAAAAZHJzL2Uyb0RvYy54bWysU0uOEzEQ3SNxB8t70h/E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slksA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Pr="00BF2EF1" w:rsidRDefault="00C03676" w:rsidP="00C03676">
                  <w:pPr>
                    <w:rPr>
                      <w:lang w:val="en-US"/>
                    </w:rPr>
                  </w:pPr>
                  <w:r w:rsidRPr="00BF2EF1">
                    <w:rPr>
                      <w:lang w:val="en-US"/>
                    </w:rPr>
                    <w:t>Put into practice my academic knowledge acquired in the labor field, developing my professional skills, giving the maximum effort for personal improvement.</w:t>
                  </w:r>
                </w:p>
              </w:tc>
            </w:tr>
            <w:tr w:rsidR="00C420C8" w:rsidRPr="00E86ED6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Pr="00BF2EF1" w:rsidRDefault="001D6E10" w:rsidP="0043426C">
                  <w:pPr>
                    <w:pStyle w:val="Ttulo3"/>
                    <w:rPr>
                      <w:lang w:val="en-US"/>
                    </w:rPr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22EC424EB961424AAF31EFC18D0879A0"/>
                      </w:placeholder>
                      <w:temporary/>
                      <w:showingPlcHdr/>
                    </w:sdtPr>
                    <w:sdtEndPr/>
                    <w:sdtContent>
                      <w:r w:rsidR="00C420C8" w:rsidRPr="00BF2EF1">
                        <w:rPr>
                          <w:lang w:val="en-US" w:bidi="es-ES"/>
                        </w:rPr>
                        <w:t>Aptitudes</w:t>
                      </w:r>
                    </w:sdtContent>
                  </w:sdt>
                </w:p>
                <w:p w:rsidR="00C03676" w:rsidRPr="00BF2EF1" w:rsidRDefault="00C420C8" w:rsidP="00145633">
                  <w:pPr>
                    <w:pStyle w:val="Lneadegrfico"/>
                    <w:rPr>
                      <w:lang w:val="en-US"/>
                    </w:rPr>
                  </w:pPr>
                  <w:r>
                    <w:rPr>
                      <w:lang w:val="es-MX" w:eastAsia="es-MX"/>
                    </w:rPr>
                    <mc:AlternateContent>
                      <mc:Choice Requires="wps">
                        <w:drawing>
                          <wp:inline distT="0" distB="0" distL="0" distR="0" wp14:anchorId="043272A1" wp14:editId="1E64435C">
                            <wp:extent cx="221615" cy="0"/>
                            <wp:effectExtent l="0" t="0" r="26035" b="19050"/>
                            <wp:docPr id="84" name="Conector recto 84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F98D26A" id="Conector recto 84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7451gEAAO0DAAAOAAAAZHJzL2Uyb0RvYy54bWysU0uOEzEQ3SNxB8t70h/B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CFd745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  <w:r w:rsidR="00426E23" w:rsidRPr="00BF2EF1">
                    <w:rPr>
                      <w:lang w:val="en-US"/>
                    </w:rPr>
                    <w:br/>
                    <w:t>Responsable</w:t>
                  </w:r>
                  <w:r w:rsidR="00145633" w:rsidRPr="00BF2EF1">
                    <w:rPr>
                      <w:lang w:val="en-US"/>
                    </w:rPr>
                    <w:t xml:space="preserve">, </w:t>
                  </w:r>
                  <w:r w:rsidR="00426E23" w:rsidRPr="00BF2EF1">
                    <w:rPr>
                      <w:lang w:val="en-US"/>
                    </w:rPr>
                    <w:t>Decisive</w:t>
                  </w:r>
                  <w:r w:rsidR="00145633" w:rsidRPr="00BF2EF1">
                    <w:rPr>
                      <w:lang w:val="en-US"/>
                    </w:rPr>
                    <w:t xml:space="preserve">, </w:t>
                  </w:r>
                  <w:r w:rsidR="00426E23" w:rsidRPr="00BF2EF1">
                    <w:rPr>
                      <w:lang w:val="en-US"/>
                    </w:rPr>
                    <w:t>Organized</w:t>
                  </w:r>
                  <w:r w:rsidR="00145633" w:rsidRPr="00BF2EF1">
                    <w:rPr>
                      <w:lang w:val="en-US"/>
                    </w:rPr>
                    <w:t xml:space="preserve">, </w:t>
                  </w:r>
                  <w:r w:rsidR="00426E23" w:rsidRPr="00BF2EF1">
                    <w:rPr>
                      <w:lang w:val="en-US"/>
                    </w:rPr>
                    <w:t>Autonomous</w:t>
                  </w:r>
                  <w:r w:rsidR="00367B34" w:rsidRPr="00BF2EF1">
                    <w:rPr>
                      <w:lang w:val="en-US"/>
                    </w:rPr>
                    <w:t xml:space="preserve">, </w:t>
                  </w:r>
                  <w:r w:rsidR="00426E23" w:rsidRPr="00BF2EF1">
                    <w:rPr>
                      <w:lang w:val="en-US"/>
                    </w:rPr>
                    <w:t>Proactive</w:t>
                  </w:r>
                  <w:r w:rsidR="00367B34" w:rsidRPr="00BF2EF1">
                    <w:rPr>
                      <w:lang w:val="en-US"/>
                    </w:rPr>
                    <w:t>, Leader.</w:t>
                  </w:r>
                  <w:r w:rsidR="00426E23" w:rsidRPr="00BF2EF1">
                    <w:rPr>
                      <w:lang w:val="en-US"/>
                    </w:rPr>
                    <w:t xml:space="preserve"> </w:t>
                  </w:r>
                </w:p>
              </w:tc>
            </w:tr>
          </w:tbl>
          <w:p w:rsidR="00C420C8" w:rsidRPr="00BF2EF1" w:rsidRDefault="00C420C8" w:rsidP="003856C9">
            <w:pPr>
              <w:rPr>
                <w:lang w:val="en-US"/>
              </w:rPr>
            </w:pPr>
          </w:p>
        </w:tc>
        <w:tc>
          <w:tcPr>
            <w:tcW w:w="6680" w:type="dxa"/>
          </w:tcPr>
          <w:tbl>
            <w:tblPr>
              <w:tblpPr w:leftFromText="141" w:rightFromText="141" w:vertAnchor="page" w:horzAnchor="margin" w:tblpY="1676"/>
              <w:tblOverlap w:val="never"/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6680"/>
            </w:tblGrid>
            <w:tr w:rsidR="00C420C8" w:rsidRPr="00E86ED6" w:rsidTr="00E86ED6">
              <w:trPr>
                <w:trHeight w:val="2552"/>
              </w:trPr>
              <w:tc>
                <w:tcPr>
                  <w:tcW w:w="668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BF2EF1" w:rsidRDefault="00C03676" w:rsidP="008F6337">
                  <w:pPr>
                    <w:pStyle w:val="Ttulo2"/>
                    <w:rPr>
                      <w:lang w:val="en-US"/>
                    </w:rPr>
                  </w:pPr>
                  <w:r w:rsidRPr="00BF2EF1">
                    <w:rPr>
                      <w:lang w:val="en-US"/>
                    </w:rPr>
                    <w:t xml:space="preserve">experience </w:t>
                  </w:r>
                  <w:bookmarkStart w:id="0" w:name="_GoBack"/>
                  <w:bookmarkEnd w:id="0"/>
                </w:p>
                <w:p w:rsidR="00C420C8" w:rsidRPr="00BF2EF1" w:rsidRDefault="009F4817" w:rsidP="002B3890">
                  <w:pPr>
                    <w:pStyle w:val="Ttulo4"/>
                    <w:rPr>
                      <w:b w:val="0"/>
                      <w:lang w:val="en-US"/>
                    </w:rPr>
                  </w:pPr>
                  <w:r w:rsidRPr="00BF2EF1">
                    <w:rPr>
                      <w:b w:val="0"/>
                      <w:lang w:val="en-US"/>
                    </w:rPr>
                    <w:t>developer – cbta 181</w:t>
                  </w:r>
                </w:p>
                <w:p w:rsidR="00C420C8" w:rsidRPr="00BF2EF1" w:rsidRDefault="00DB42B0" w:rsidP="008F6337">
                  <w:pPr>
                    <w:pStyle w:val="Ttulo5"/>
                    <w:rPr>
                      <w:lang w:val="en-US"/>
                    </w:rPr>
                  </w:pPr>
                  <w:r w:rsidRPr="00BF2EF1">
                    <w:rPr>
                      <w:lang w:val="en-US" w:bidi="es-ES"/>
                    </w:rPr>
                    <w:t xml:space="preserve">May 2017 </w:t>
                  </w:r>
                  <w:r w:rsidR="00145633" w:rsidRPr="00BF2EF1">
                    <w:rPr>
                      <w:lang w:val="en-US" w:bidi="es-ES"/>
                    </w:rPr>
                    <w:t>- August 2017</w:t>
                  </w:r>
                </w:p>
                <w:p w:rsidR="009F4817" w:rsidRPr="00BF2EF1" w:rsidRDefault="009F4817" w:rsidP="009F4817">
                  <w:pPr>
                    <w:rPr>
                      <w:lang w:val="en-US"/>
                    </w:rPr>
                  </w:pPr>
                  <w:r w:rsidRPr="00BF2EF1">
                    <w:rPr>
                      <w:lang w:val="en-US"/>
                    </w:rPr>
                    <w:t xml:space="preserve">Currently I am studying the engineering career in information technology and communication and only have experience of the practices of the </w:t>
                  </w:r>
                  <w:proofErr w:type="spellStart"/>
                  <w:r w:rsidRPr="00BF2EF1">
                    <w:rPr>
                      <w:lang w:val="en-US"/>
                    </w:rPr>
                    <w:t>tsu</w:t>
                  </w:r>
                  <w:proofErr w:type="spellEnd"/>
                  <w:r w:rsidRPr="00BF2EF1">
                    <w:rPr>
                      <w:lang w:val="en-US"/>
                    </w:rPr>
                    <w:t xml:space="preserve"> level in the development of a web application.</w:t>
                  </w:r>
                </w:p>
                <w:p w:rsidR="005020F6" w:rsidRPr="00BF2EF1" w:rsidRDefault="005020F6" w:rsidP="009F4817">
                  <w:pPr>
                    <w:jc w:val="both"/>
                    <w:rPr>
                      <w:lang w:val="en-US"/>
                    </w:rPr>
                  </w:pPr>
                </w:p>
              </w:tc>
            </w:tr>
            <w:tr w:rsidR="00C420C8" w:rsidTr="00E86ED6">
              <w:trPr>
                <w:trHeight w:val="3672"/>
              </w:trPr>
              <w:tc>
                <w:tcPr>
                  <w:tcW w:w="668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43426C" w:rsidRDefault="00C03676" w:rsidP="00F63DCF">
                  <w:pPr>
                    <w:pStyle w:val="Ttulo2"/>
                  </w:pPr>
                  <w:r>
                    <w:t>education</w:t>
                  </w:r>
                </w:p>
                <w:p w:rsidR="00C420C8" w:rsidRDefault="00C03676" w:rsidP="00C03676">
                  <w:pPr>
                    <w:pStyle w:val="Ttulo5"/>
                  </w:pPr>
                  <w:r>
                    <w:t>UNIVERSIDAD TECNOLÓGICA DE LEÓN CAMPUS ACAMBARO</w:t>
                  </w:r>
                </w:p>
                <w:p w:rsidR="00426E23" w:rsidRPr="00BF2EF1" w:rsidRDefault="00426E23" w:rsidP="00426E23">
                  <w:pPr>
                    <w:rPr>
                      <w:lang w:val="en-US"/>
                    </w:rPr>
                  </w:pPr>
                  <w:r w:rsidRPr="00BF2EF1">
                    <w:rPr>
                      <w:lang w:val="en-US"/>
                    </w:rPr>
                    <w:t xml:space="preserve">Senior university technician in information and communication technologies, multimedia area and e-commerce. </w:t>
                  </w:r>
                </w:p>
                <w:p w:rsidR="00426E23" w:rsidRPr="00426E23" w:rsidRDefault="00426E23" w:rsidP="00426E23">
                  <w:r>
                    <w:t>(August 2017)</w:t>
                  </w:r>
                  <w:r w:rsidRPr="00426E23">
                    <w:t xml:space="preserve"> </w:t>
                  </w:r>
                </w:p>
                <w:p w:rsidR="00426E23" w:rsidRDefault="00F63DCF" w:rsidP="00426E23">
                  <w:r w:rsidRPr="00F63DCF">
                    <w:t>CENTRO DE BACHILLERATO TECNOLÓGICO AGROPECUARIO NO. 181. “GRAL. JOSÉ MARÍA MORELOS Y PAVÓN”</w:t>
                  </w:r>
                  <w:r w:rsidR="00426E23">
                    <w:br/>
                  </w:r>
                  <w:proofErr w:type="spellStart"/>
                  <w:r w:rsidR="00426E23" w:rsidRPr="00426E23">
                    <w:t>Agricultural</w:t>
                  </w:r>
                  <w:proofErr w:type="spellEnd"/>
                  <w:r w:rsidR="00426E23" w:rsidRPr="00426E23">
                    <w:t xml:space="preserve"> </w:t>
                  </w:r>
                  <w:proofErr w:type="spellStart"/>
                  <w:r w:rsidR="00426E23" w:rsidRPr="00426E23">
                    <w:t>technician</w:t>
                  </w:r>
                  <w:proofErr w:type="spellEnd"/>
                  <w:r w:rsidR="00426E23" w:rsidRPr="00426E23">
                    <w:t xml:space="preserve">. Specialty: Chemical – </w:t>
                  </w:r>
                  <w:proofErr w:type="spellStart"/>
                  <w:r w:rsidR="00426E23" w:rsidRPr="00426E23">
                    <w:t>Biological</w:t>
                  </w:r>
                  <w:proofErr w:type="spellEnd"/>
                </w:p>
                <w:p w:rsidR="00426E23" w:rsidRDefault="00426E23" w:rsidP="00426E23">
                  <w:r>
                    <w:t>(</w:t>
                  </w:r>
                  <w:proofErr w:type="spellStart"/>
                  <w:r w:rsidR="00145633">
                    <w:t>July</w:t>
                  </w:r>
                  <w:proofErr w:type="spellEnd"/>
                  <w:r w:rsidR="00145633">
                    <w:t xml:space="preserve"> 2014</w:t>
                  </w:r>
                  <w:r>
                    <w:t>)</w:t>
                  </w:r>
                  <w:r w:rsidRPr="00426E23">
                    <w:t xml:space="preserve"> </w:t>
                  </w:r>
                  <w:r w:rsidR="00F63DCF" w:rsidRPr="00426E23">
                    <w:t xml:space="preserve"> </w:t>
                  </w:r>
                </w:p>
                <w:p w:rsidR="00426E23" w:rsidRDefault="00F63DCF" w:rsidP="00426E23">
                  <w:r w:rsidRPr="00F63DCF">
                    <w:t>ESCUELA SECUNDARIA TÉCNICA NO. 32 “EMMA PALMER”</w:t>
                  </w:r>
                </w:p>
                <w:p w:rsidR="00F63DCF" w:rsidRDefault="00426E23" w:rsidP="00426E23">
                  <w:proofErr w:type="spellStart"/>
                  <w:r>
                    <w:t>T</w:t>
                  </w:r>
                  <w:r w:rsidRPr="00426E23">
                    <w:t>echnician</w:t>
                  </w:r>
                  <w:proofErr w:type="spellEnd"/>
                  <w:r w:rsidRPr="00426E23">
                    <w:t xml:space="preserve"> </w:t>
                  </w:r>
                  <w:proofErr w:type="spellStart"/>
                  <w:r w:rsidRPr="00426E23">
                    <w:t>level</w:t>
                  </w:r>
                  <w:proofErr w:type="spellEnd"/>
                  <w:r w:rsidRPr="00426E23">
                    <w:t xml:space="preserve"> </w:t>
                  </w:r>
                  <w:r w:rsidR="00145633">
                    <w:t>médium</w:t>
                  </w:r>
                </w:p>
                <w:p w:rsidR="00145633" w:rsidRPr="00426E23" w:rsidRDefault="00145633" w:rsidP="00426E23">
                  <w:r>
                    <w:t>(</w:t>
                  </w:r>
                  <w:proofErr w:type="spellStart"/>
                  <w:r>
                    <w:t>July</w:t>
                  </w:r>
                  <w:proofErr w:type="spellEnd"/>
                  <w:r>
                    <w:t xml:space="preserve"> 2010)</w:t>
                  </w:r>
                </w:p>
              </w:tc>
            </w:tr>
            <w:tr w:rsidR="00C420C8" w:rsidRPr="00E86ED6" w:rsidTr="00E86ED6">
              <w:tc>
                <w:tcPr>
                  <w:tcW w:w="6680" w:type="dxa"/>
                  <w:tcMar>
                    <w:left w:w="720" w:type="dxa"/>
                    <w:right w:w="0" w:type="dxa"/>
                  </w:tcMar>
                </w:tcPr>
                <w:p w:rsidR="00C420C8" w:rsidRPr="00BF2EF1" w:rsidRDefault="005409FD" w:rsidP="008F6337">
                  <w:pPr>
                    <w:pStyle w:val="Ttulo2"/>
                    <w:rPr>
                      <w:lang w:val="en-US"/>
                    </w:rPr>
                  </w:pPr>
                  <w:r w:rsidRPr="00BF2EF1">
                    <w:rPr>
                      <w:lang w:val="en-US"/>
                    </w:rPr>
                    <w:t xml:space="preserve">certificactions </w:t>
                  </w:r>
                </w:p>
                <w:p w:rsidR="005409FD" w:rsidRPr="00BF2EF1" w:rsidRDefault="005409FD" w:rsidP="005409FD">
                  <w:pPr>
                    <w:rPr>
                      <w:lang w:val="en-US"/>
                    </w:rPr>
                  </w:pPr>
                  <w:r w:rsidRPr="00BF2EF1">
                    <w:rPr>
                      <w:lang w:val="en-US"/>
                    </w:rPr>
                    <w:t>Microsoft competency certification (Outlook, SkyDrive, Skype).</w:t>
                  </w:r>
                </w:p>
                <w:p w:rsidR="005409FD" w:rsidRPr="00BF2EF1" w:rsidRDefault="005409FD" w:rsidP="005409FD">
                  <w:pPr>
                    <w:rPr>
                      <w:lang w:val="en-US"/>
                    </w:rPr>
                  </w:pPr>
                  <w:r w:rsidRPr="00BF2EF1">
                    <w:rPr>
                      <w:lang w:val="en-US"/>
                    </w:rPr>
                    <w:t>Certification in Microsoft Office (Word, Power point, Excel)</w:t>
                  </w:r>
                  <w:r w:rsidR="00BD44B5" w:rsidRPr="00BF2EF1">
                    <w:rPr>
                      <w:lang w:val="en-US"/>
                    </w:rPr>
                    <w:t>.</w:t>
                  </w:r>
                </w:p>
                <w:p w:rsidR="00BD44B5" w:rsidRPr="00BF2EF1" w:rsidRDefault="00BD44B5" w:rsidP="005409FD">
                  <w:pPr>
                    <w:rPr>
                      <w:lang w:val="en-US"/>
                    </w:rPr>
                  </w:pPr>
                </w:p>
                <w:p w:rsidR="00C420C8" w:rsidRPr="00BF2EF1" w:rsidRDefault="00BD44B5" w:rsidP="0039545C">
                  <w:pPr>
                    <w:jc w:val="both"/>
                    <w:rPr>
                      <w:lang w:val="en-US"/>
                    </w:rPr>
                  </w:pPr>
                  <w:r w:rsidRPr="00BF2EF1">
                    <w:rPr>
                      <w:lang w:val="en-US"/>
                    </w:rPr>
                    <w:t xml:space="preserve"> </w:t>
                  </w:r>
                </w:p>
              </w:tc>
            </w:tr>
          </w:tbl>
          <w:p w:rsidR="00C420C8" w:rsidRPr="00BF2EF1" w:rsidRDefault="00E86ED6" w:rsidP="003856C9">
            <w:pPr>
              <w:rPr>
                <w:lang w:val="en-US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1363247</wp:posOffset>
                      </wp:positionH>
                      <wp:positionV relativeFrom="paragraph">
                        <wp:posOffset>-525341</wp:posOffset>
                      </wp:positionV>
                      <wp:extent cx="1623878" cy="1512276"/>
                      <wp:effectExtent l="0" t="0" r="14605" b="12065"/>
                      <wp:wrapNone/>
                      <wp:docPr id="5" name="5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3878" cy="1512276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A06F31" id="5 Elipse" o:spid="_x0000_s1026" style="position:absolute;margin-left:107.35pt;margin-top:-41.35pt;width:127.85pt;height:11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" strokecolor="#1b5a56 [1604]" strokeweight="1pt">
                      <v:fill r:id="rId8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</w:tr>
    </w:tbl>
    <w:p w:rsidR="00145633" w:rsidRDefault="00145633" w:rsidP="00C951C8">
      <w:pPr>
        <w:pStyle w:val="Sinespaciado"/>
        <w:jc w:val="both"/>
        <w:rPr>
          <w:lang w:val="en-US"/>
        </w:rPr>
      </w:pPr>
    </w:p>
    <w:p w:rsidR="0039545C" w:rsidRDefault="0039545C" w:rsidP="0039545C">
      <w:pPr>
        <w:pStyle w:val="Ttulo2"/>
        <w:rPr>
          <w:lang w:val="en-US"/>
        </w:rPr>
      </w:pPr>
      <w:r w:rsidRPr="00BF2EF1">
        <w:rPr>
          <w:lang w:val="en-US"/>
        </w:rPr>
        <w:lastRenderedPageBreak/>
        <w:t xml:space="preserve">languages </w:t>
      </w:r>
    </w:p>
    <w:p w:rsidR="0039545C" w:rsidRPr="00BF2EF1" w:rsidRDefault="0039545C" w:rsidP="0039545C">
      <w:pPr>
        <w:rPr>
          <w:lang w:val="en-US"/>
        </w:rPr>
      </w:pPr>
      <w:r w:rsidRPr="00BF2EF1">
        <w:rPr>
          <w:lang w:val="en-US"/>
        </w:rPr>
        <w:t>Spanish (Native language)</w:t>
      </w:r>
    </w:p>
    <w:p w:rsidR="0039545C" w:rsidRDefault="0039545C" w:rsidP="0039545C">
      <w:pPr>
        <w:rPr>
          <w:lang w:val="en-US"/>
        </w:rPr>
      </w:pPr>
      <w:r w:rsidRPr="00BF2EF1">
        <w:rPr>
          <w:lang w:val="en-US"/>
        </w:rPr>
        <w:t>English (Basic)</w:t>
      </w:r>
    </w:p>
    <w:p w:rsidR="00023E59" w:rsidRDefault="00023E59" w:rsidP="0039545C">
      <w:pPr>
        <w:rPr>
          <w:lang w:val="en-US"/>
        </w:rPr>
      </w:pPr>
    </w:p>
    <w:p w:rsidR="00023E59" w:rsidRDefault="00023E59" w:rsidP="00023E59">
      <w:pPr>
        <w:pStyle w:val="Ttulo2"/>
        <w:rPr>
          <w:lang w:val="en-US"/>
        </w:rPr>
      </w:pPr>
      <w:r>
        <w:rPr>
          <w:lang w:val="en-US"/>
        </w:rPr>
        <w:t>skills and knowledges</w:t>
      </w:r>
    </w:p>
    <w:p w:rsidR="00023E59" w:rsidRDefault="00023E59" w:rsidP="0039545C">
      <w:pPr>
        <w:rPr>
          <w:lang w:val="en-US"/>
        </w:rPr>
      </w:pPr>
      <w:r>
        <w:rPr>
          <w:lang w:val="en-US"/>
        </w:rPr>
        <w:t xml:space="preserve">3D Animation </w:t>
      </w:r>
    </w:p>
    <w:p w:rsidR="00023E59" w:rsidRDefault="00023E59" w:rsidP="0039545C">
      <w:pPr>
        <w:rPr>
          <w:lang w:val="en-US"/>
        </w:rPr>
      </w:pPr>
      <w:r>
        <w:rPr>
          <w:lang w:val="en-US"/>
        </w:rPr>
        <w:t xml:space="preserve">Support and maintenance of computation </w:t>
      </w:r>
    </w:p>
    <w:p w:rsidR="00023E59" w:rsidRDefault="00023E59" w:rsidP="0039545C">
      <w:pPr>
        <w:rPr>
          <w:lang w:val="en-US"/>
        </w:rPr>
      </w:pPr>
      <w:r>
        <w:rPr>
          <w:lang w:val="en-US"/>
        </w:rPr>
        <w:t xml:space="preserve">Multimedia guides </w:t>
      </w:r>
    </w:p>
    <w:p w:rsidR="00023E59" w:rsidRDefault="00023E59" w:rsidP="0039545C">
      <w:pPr>
        <w:rPr>
          <w:lang w:val="en-US"/>
        </w:rPr>
      </w:pPr>
      <w:r>
        <w:rPr>
          <w:lang w:val="en-US"/>
        </w:rPr>
        <w:t>Web pages develop</w:t>
      </w:r>
    </w:p>
    <w:p w:rsidR="00023E59" w:rsidRDefault="00023E59" w:rsidP="0039545C">
      <w:pPr>
        <w:rPr>
          <w:lang w:val="en-US"/>
        </w:rPr>
      </w:pPr>
      <w:r>
        <w:rPr>
          <w:lang w:val="en-US"/>
        </w:rPr>
        <w:t xml:space="preserve">Web applications </w:t>
      </w:r>
    </w:p>
    <w:p w:rsidR="00023E59" w:rsidRDefault="00023E59" w:rsidP="0039545C">
      <w:pPr>
        <w:rPr>
          <w:lang w:val="en-US"/>
        </w:rPr>
      </w:pPr>
      <w:r>
        <w:rPr>
          <w:lang w:val="en-US"/>
        </w:rPr>
        <w:t>Informatics auditory</w:t>
      </w:r>
    </w:p>
    <w:p w:rsidR="00023E59" w:rsidRDefault="00023E59" w:rsidP="0039545C">
      <w:pPr>
        <w:rPr>
          <w:lang w:val="en-US"/>
        </w:rPr>
      </w:pPr>
    </w:p>
    <w:p w:rsidR="00023E59" w:rsidRPr="00BF2EF1" w:rsidRDefault="00023E59" w:rsidP="0039545C">
      <w:pPr>
        <w:rPr>
          <w:lang w:val="en-US"/>
        </w:rPr>
      </w:pPr>
      <w:r>
        <w:rPr>
          <w:lang w:val="en-US"/>
        </w:rPr>
        <w:t xml:space="preserve"> </w:t>
      </w:r>
    </w:p>
    <w:p w:rsidR="0039545C" w:rsidRPr="0039545C" w:rsidRDefault="0039545C" w:rsidP="0039545C">
      <w:pPr>
        <w:rPr>
          <w:lang w:val="en-US"/>
        </w:rPr>
      </w:pPr>
      <w:r w:rsidRPr="00BF2EF1">
        <w:rPr>
          <w:lang w:val="en-US"/>
        </w:rPr>
        <w:t xml:space="preserve"> </w:t>
      </w:r>
    </w:p>
    <w:sectPr w:rsidR="0039545C" w:rsidRPr="0039545C" w:rsidSect="00466E60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E10" w:rsidRDefault="001D6E10" w:rsidP="003856C9">
      <w:pPr>
        <w:spacing w:after="0" w:line="240" w:lineRule="auto"/>
      </w:pPr>
      <w:r>
        <w:separator/>
      </w:r>
    </w:p>
  </w:endnote>
  <w:endnote w:type="continuationSeparator" w:id="0">
    <w:p w:rsidR="001D6E10" w:rsidRDefault="001D6E1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Piedepgina"/>
    </w:pPr>
    <w:r w:rsidRPr="00DC79BB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2115A92" id="Grupo 4" o:spid="_x0000_s1026" alt="Título: 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0C15A0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 w:rsidP="00145633">
    <w:pPr>
      <w:pStyle w:val="Piedepgina"/>
      <w:jc w:val="both"/>
    </w:pPr>
    <w:r w:rsidRPr="00DC79BB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29F405F" id="Grupo 4" o:spid="_x0000_s1026" alt="Título: 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Ax/1dpVhoA&#10;AAC0AAAOAAAAAAAAAAAAAAAAAC4CAABkcnMvZTJvRG9jLnhtbFBLAQItABQABgAIAAAAIQBztzj8&#10;2gAAAAUBAAAPAAAAAAAAAAAAAAAAALAcAABkcnMvZG93bnJldi54bWxQSwUGAAAAAAQABADzAAAA&#10;tx0AAAAA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E10" w:rsidRDefault="001D6E10" w:rsidP="003856C9">
      <w:pPr>
        <w:spacing w:after="0" w:line="240" w:lineRule="auto"/>
      </w:pPr>
      <w:r>
        <w:separator/>
      </w:r>
    </w:p>
  </w:footnote>
  <w:footnote w:type="continuationSeparator" w:id="0">
    <w:p w:rsidR="001D6E10" w:rsidRDefault="001D6E10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Encabezado"/>
    </w:pPr>
    <w:r w:rsidRPr="00DC79BB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E719F55" id="Grupo 17" o:spid="_x0000_s1026" alt="Título: 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JYvBYAAN2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nY2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Encabezado"/>
    </w:pPr>
    <w:r w:rsidRPr="00DC79BB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118E4CA" id="Grupo 17" o:spid="_x0000_s1026" alt="Título: 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E4vhYAANy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mY6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BTHyE4vhYAANysAAAO&#10;AAAAAAAAAAAAAAAAAC4CAABkcnMvZTJvRG9jLnhtbFBLAQItABQABgAIAAAAIQBM8Qrl3AAAAAUB&#10;AAAPAAAAAAAAAAAAAAAAABgZAABkcnMvZG93bnJldi54bWxQSwUGAAAAAAQABADzAAAAIRoAAAAA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676"/>
    <w:rsid w:val="00023E59"/>
    <w:rsid w:val="00052BE1"/>
    <w:rsid w:val="0007412A"/>
    <w:rsid w:val="000C15A0"/>
    <w:rsid w:val="0010199E"/>
    <w:rsid w:val="0010257B"/>
    <w:rsid w:val="001166C2"/>
    <w:rsid w:val="00145633"/>
    <w:rsid w:val="001503AC"/>
    <w:rsid w:val="001765FE"/>
    <w:rsid w:val="0019561F"/>
    <w:rsid w:val="001B32D2"/>
    <w:rsid w:val="001C5BD0"/>
    <w:rsid w:val="001D6E10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2166E"/>
    <w:rsid w:val="00351584"/>
    <w:rsid w:val="00367B34"/>
    <w:rsid w:val="003856C9"/>
    <w:rsid w:val="0039545C"/>
    <w:rsid w:val="00396369"/>
    <w:rsid w:val="003F4D31"/>
    <w:rsid w:val="003F5FDB"/>
    <w:rsid w:val="00426E23"/>
    <w:rsid w:val="0043426C"/>
    <w:rsid w:val="00441EB9"/>
    <w:rsid w:val="00463463"/>
    <w:rsid w:val="00466E60"/>
    <w:rsid w:val="00473EF8"/>
    <w:rsid w:val="004760E5"/>
    <w:rsid w:val="004D22BB"/>
    <w:rsid w:val="004F09FF"/>
    <w:rsid w:val="005020F6"/>
    <w:rsid w:val="005152F2"/>
    <w:rsid w:val="005246B9"/>
    <w:rsid w:val="00534E4E"/>
    <w:rsid w:val="005409FD"/>
    <w:rsid w:val="00551D35"/>
    <w:rsid w:val="005562D4"/>
    <w:rsid w:val="00557019"/>
    <w:rsid w:val="005674AC"/>
    <w:rsid w:val="00580925"/>
    <w:rsid w:val="005A1E51"/>
    <w:rsid w:val="005A7E57"/>
    <w:rsid w:val="00615281"/>
    <w:rsid w:val="00616FF4"/>
    <w:rsid w:val="00693E90"/>
    <w:rsid w:val="006A3CE7"/>
    <w:rsid w:val="00743379"/>
    <w:rsid w:val="00747550"/>
    <w:rsid w:val="007803A6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86149"/>
    <w:rsid w:val="009D1627"/>
    <w:rsid w:val="009F4817"/>
    <w:rsid w:val="00A42F91"/>
    <w:rsid w:val="00AF1258"/>
    <w:rsid w:val="00B01E52"/>
    <w:rsid w:val="00B550FC"/>
    <w:rsid w:val="00B85871"/>
    <w:rsid w:val="00B93310"/>
    <w:rsid w:val="00B96528"/>
    <w:rsid w:val="00BB3B21"/>
    <w:rsid w:val="00BC1F18"/>
    <w:rsid w:val="00BD2E58"/>
    <w:rsid w:val="00BD44B5"/>
    <w:rsid w:val="00BF2EF1"/>
    <w:rsid w:val="00BF6BAB"/>
    <w:rsid w:val="00C007A5"/>
    <w:rsid w:val="00C03676"/>
    <w:rsid w:val="00C420C8"/>
    <w:rsid w:val="00C4403A"/>
    <w:rsid w:val="00C951C8"/>
    <w:rsid w:val="00CE6306"/>
    <w:rsid w:val="00D11C4D"/>
    <w:rsid w:val="00D5067A"/>
    <w:rsid w:val="00DB42B0"/>
    <w:rsid w:val="00DC0F74"/>
    <w:rsid w:val="00DC79BB"/>
    <w:rsid w:val="00DF0A0F"/>
    <w:rsid w:val="00E34D58"/>
    <w:rsid w:val="00E86ED6"/>
    <w:rsid w:val="00E941EF"/>
    <w:rsid w:val="00EA2792"/>
    <w:rsid w:val="00EB1C1B"/>
    <w:rsid w:val="00F077AE"/>
    <w:rsid w:val="00F14687"/>
    <w:rsid w:val="00F56435"/>
    <w:rsid w:val="00F62C26"/>
    <w:rsid w:val="00F63DCF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8262D1-6649-4A0B-83B4-BA6C3594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Ttulo1">
    <w:name w:val="heading 1"/>
    <w:basedOn w:val="Normal"/>
    <w:link w:val="Ttulo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2"/>
    <w:qFormat/>
    <w:rsid w:val="005A7E57"/>
    <w:pPr>
      <w:spacing w:after="0" w:line="240" w:lineRule="auto"/>
    </w:pPr>
  </w:style>
  <w:style w:type="paragraph" w:customStyle="1" w:styleId="Lneadegrfico">
    <w:name w:val="Líne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71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1714"/>
  </w:style>
  <w:style w:type="paragraph" w:styleId="Textodebloque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17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171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171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171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171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171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171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171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171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171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1714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41714"/>
  </w:style>
  <w:style w:type="table" w:styleId="Cuadrculavistosa">
    <w:name w:val="Colorful Grid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171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171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7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171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41714"/>
  </w:style>
  <w:style w:type="character" w:customStyle="1" w:styleId="FechaCar">
    <w:name w:val="Fecha Car"/>
    <w:basedOn w:val="Fuentedeprrafopredeter"/>
    <w:link w:val="Fecha"/>
    <w:uiPriority w:val="99"/>
    <w:semiHidden/>
    <w:rsid w:val="0084171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1714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41714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41714"/>
  </w:style>
  <w:style w:type="character" w:styleId="nfasis">
    <w:name w:val="Emphasis"/>
    <w:basedOn w:val="Fuentedeprrafopredeter"/>
    <w:uiPriority w:val="20"/>
    <w:semiHidden/>
    <w:unhideWhenUsed/>
    <w:qFormat/>
    <w:rsid w:val="00841714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171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1714"/>
    <w:rPr>
      <w:szCs w:val="20"/>
    </w:rPr>
  </w:style>
  <w:style w:type="table" w:customStyle="1" w:styleId="Tabladecuadrcula1clara1">
    <w:name w:val="Tabla de cuadrícula 1 clara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o-nfasis21">
    <w:name w:val="Tabla de cuadrícula 1 Claro - Énfasis 2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31">
    <w:name w:val="Tabla de cuadrícula 1 clara - Énfasis 3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41">
    <w:name w:val="Tabla de cuadrícula 1 clara - Énfasis 4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">
    <w:name w:val="Tabla de cuadrícula 1 clara - Énfasis 5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61">
    <w:name w:val="Tabla de cuadrícula 1 clara - Énfasis 6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">
    <w:name w:val="Tabla de cuadrícula 2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2-nfasis11">
    <w:name w:val="Tabla de cuadrícula 2 - Énfasis 1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decuadrcula2-nfasis21">
    <w:name w:val="Tabla de cuadrícula 2 - Énfasis 2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cuadrcula2-nfasis31">
    <w:name w:val="Tabla de cuadrícula 2 - Énfasis 3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cuadrcula2-nfasis41">
    <w:name w:val="Tabla de cuadrícula 2 - Énfasis 4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2-nfasis51">
    <w:name w:val="Tabla de cuadrícula 2 - Énfasis 5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2-nfasis61">
    <w:name w:val="Tabla de cuadrícula 2 - Énfasis 6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31">
    <w:name w:val="Tabla de cuadrícula 3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3-nfasis11">
    <w:name w:val="Tabla de cuadrícula 3 - Énfasis 1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customStyle="1" w:styleId="Tabladecuadrcula3-nfasis21">
    <w:name w:val="Tabla de cuadrícula 3 - Énfasis 2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Tabladecuadrcula3-nfasis31">
    <w:name w:val="Tabla de cuadrícula 3 - Énfasis 3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Tabladecuadrcula3-nfasis41">
    <w:name w:val="Tabla de cuadrícula 3 - Énfasis 4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Tabladecuadrcula3-nfasis51">
    <w:name w:val="Tabla de cuadrícula 3 - Énfasis 5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adecuadrcula3-nfasis61">
    <w:name w:val="Tabla de cuadrícula 3 - Énfasis 6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Tabladecuadrcula41">
    <w:name w:val="Tabla de cuadrícula 4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5oscura1">
    <w:name w:val="Tabla de cuadrícula 5 oscura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Tabladecuadrcula5oscura-nfasis41">
    <w:name w:val="Tabla de cuadrícula 5 oscura - Énfasis 4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Tabladecuadrcula5oscura-nfasis61">
    <w:name w:val="Tabla de cuadrícula 5 oscura - Énfasis 6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decuadrcula6concolores1">
    <w:name w:val="Tabla de cuadrícula 6 con colores1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decuadrcula6concolores-nfasis21">
    <w:name w:val="Tabla de cuadrícula 6 con colores - Énfasis 21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cuadrcula6concolores-nfasis31">
    <w:name w:val="Tabla de cuadrícula 6 con colores - Énfasis 31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cuadrcula6concolores-nfasis41">
    <w:name w:val="Tabla de cuadrícula 6 con colores - Énfasis 41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6concolores-nfasis61">
    <w:name w:val="Tabla de cuadrícula 6 con colores - Énfasis 61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7concolores1">
    <w:name w:val="Tabla de cuadrícula 7 con colores1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7concolores-nfasis11">
    <w:name w:val="Tabla de cuadrícula 7 con colores - Énfasis 1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customStyle="1" w:styleId="Tabladecuadrcula7concolores-nfasis21">
    <w:name w:val="Tabla de cuadrícula 7 con colores - Énfasis 21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Tabladecuadrcula7concolores-nfasis31">
    <w:name w:val="Tabla de cuadrícula 7 con colores - Énfasis 31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Tabladecuadrcula7concolores-nfasis41">
    <w:name w:val="Tabla de cuadrícula 7 con colores - Énfasis 41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Tabladecuadrcula7concolores-nfasis51">
    <w:name w:val="Tabla de cuadrícula 7 con colores - Énfasis 51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adecuadrcula7concolores-nfasis61">
    <w:name w:val="Tabla de cuadrícula 7 con colores - Énfasis 61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841714"/>
  </w:style>
  <w:style w:type="paragraph" w:styleId="DireccinHTML">
    <w:name w:val="HTML Address"/>
    <w:basedOn w:val="Normal"/>
    <w:link w:val="Direccin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171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71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171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4171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41714"/>
    <w:rPr>
      <w:i/>
      <w:iCs/>
      <w:color w:val="37B6AE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customStyle="1" w:styleId="Tabladelista1clara1">
    <w:name w:val="Tabla de lista 1 clara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delista1clara-nfasis21">
    <w:name w:val="Tabla de lista 1 clara - Énfasis 2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lista1clara-nfasis31">
    <w:name w:val="Tabla de lista 1 clara - Énfasis 3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51">
    <w:name w:val="Tabla de lista 1 clara - Énfasis 5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lista1clara-nfasis61">
    <w:name w:val="Tabla de lista 1 clara - Énfasis 6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21">
    <w:name w:val="Tabla de lista 2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2-nfasis11">
    <w:name w:val="Tabla de lista 2 - Énfasis 1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delista2-nfasis21">
    <w:name w:val="Tabla de lista 2 - Énfasis 2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lista2-nfasis31">
    <w:name w:val="Tabla de lista 2 - Énfasis 3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lista2-nfasis41">
    <w:name w:val="Tabla de lista 2 - Énfasis 4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2-nfasis51">
    <w:name w:val="Tabla de lista 2 - Énfasis 5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lista2-nfasis61">
    <w:name w:val="Tabla de lista 2 - Énfasis 6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31">
    <w:name w:val="Tabla de lista 3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adelista3-nfasis11">
    <w:name w:val="Tabla de lista 3 - Énfasis 1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customStyle="1" w:styleId="Tabladelista3-nfasis21">
    <w:name w:val="Tabla de lista 3 - Énfasis 2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Tabladelista3-nfasis31">
    <w:name w:val="Tabla de lista 3 - Énfasis 3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delista3-nfasis41">
    <w:name w:val="Tabla de lista 3 - Énfasis 4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Tabladelista3-nfasis51">
    <w:name w:val="Tabla de lista 3 - Énfasis 5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Tabladelista3-nfasis61">
    <w:name w:val="Tabla de lista 3 - Énfasis 6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delista41">
    <w:name w:val="Tabla de lista 4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4-nfasis11">
    <w:name w:val="Tabla de lista 4 - Énfasis 1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delista4-nfasis21">
    <w:name w:val="Tabla de lista 4 - Énfasis 2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lista4-nfasis31">
    <w:name w:val="Tabla de lista 4 - Énfasis 3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lista4-nfasis41">
    <w:name w:val="Tabla de lista 4 - Énfasis 4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4-nfasis51">
    <w:name w:val="Tabla de lista 4 - Énfasis 5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lista4-nfasis61">
    <w:name w:val="Tabla de lista 4 - Énfasis 6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5oscura1">
    <w:name w:val="Tabla de lista 5 oscura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11">
    <w:name w:val="Tabla de lista 5 oscura - Énfasis 1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21">
    <w:name w:val="Tabla de lista 5 oscura - Énfasis 2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31">
    <w:name w:val="Tabla de lista 5 oscura - Énfasis 3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41">
    <w:name w:val="Tabla de lista 5 oscura - Énfasis 4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51">
    <w:name w:val="Tabla de lista 5 oscura - Énfasis 5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61">
    <w:name w:val="Tabla de lista 5 oscura - Énfasis 6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6concolores1">
    <w:name w:val="Tabla de lista 6 con colores1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6concolores-nfasis11">
    <w:name w:val="Tabla de lista 6 con colores - Énfasis 1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delista6concolores-nfasis21">
    <w:name w:val="Tabla de lista 6 con colores - Énfasis 21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lista6concolores-nfasis31">
    <w:name w:val="Tabla de lista 6 con colores - Énfasis 31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lista6concolores-nfasis41">
    <w:name w:val="Tabla de lista 6 con colores - Énfasis 41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6concolores-nfasis51">
    <w:name w:val="Tabla de lista 6 con colores - Énfasis 51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lista6concolores-nfasis61">
    <w:name w:val="Tabla de lista 6 con colores - Énfasis 61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7concolores1">
    <w:name w:val="Tabla de lista 7 con colores1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21">
    <w:name w:val="Tabla de lista 7 con colores - Énfasis 21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31">
    <w:name w:val="Tabla de lista 7 con colores - Énfasis 31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41">
    <w:name w:val="Tabla de lista 7 con colores - Énfasis 41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61">
    <w:name w:val="Tabla de lista 7 con colores - Énfasis 61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171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171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1714"/>
  </w:style>
  <w:style w:type="character" w:styleId="Nmerodepgina">
    <w:name w:val="page number"/>
    <w:basedOn w:val="Fuentedeprrafopredeter"/>
    <w:uiPriority w:val="99"/>
    <w:semiHidden/>
    <w:unhideWhenUsed/>
    <w:rsid w:val="00841714"/>
  </w:style>
  <w:style w:type="table" w:customStyle="1" w:styleId="Tablanormal11">
    <w:name w:val="Tabla normal 11"/>
    <w:basedOn w:val="Tab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21">
    <w:name w:val="Tabla normal 21"/>
    <w:basedOn w:val="Tab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31">
    <w:name w:val="Tabla normal 31"/>
    <w:basedOn w:val="Tab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51">
    <w:name w:val="Tabla normal 51"/>
    <w:basedOn w:val="Tab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171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41714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41714"/>
  </w:style>
  <w:style w:type="character" w:customStyle="1" w:styleId="SaludoCar">
    <w:name w:val="Saludo Car"/>
    <w:basedOn w:val="Fuentedeprrafopredeter"/>
    <w:link w:val="Saludo"/>
    <w:uiPriority w:val="99"/>
    <w:semiHidden/>
    <w:rsid w:val="00841714"/>
  </w:style>
  <w:style w:type="paragraph" w:styleId="Firma">
    <w:name w:val="Signature"/>
    <w:basedOn w:val="Normal"/>
    <w:link w:val="Firma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41714"/>
  </w:style>
  <w:style w:type="character" w:styleId="Textoennegrita">
    <w:name w:val="Strong"/>
    <w:basedOn w:val="Fuentedeprrafopredeter"/>
    <w:uiPriority w:val="22"/>
    <w:semiHidden/>
    <w:unhideWhenUsed/>
    <w:qFormat/>
    <w:rsid w:val="0084171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cterdegrfico"/>
    <w:uiPriority w:val="10"/>
    <w:qFormat/>
    <w:rsid w:val="00C420C8"/>
    <w:pPr>
      <w:spacing w:before="320" w:after="80"/>
    </w:pPr>
  </w:style>
  <w:style w:type="character" w:customStyle="1" w:styleId="Carcterdegrfico">
    <w:name w:val="Carácter de gráfico"/>
    <w:basedOn w:val="Fuentedeprrafopredeter"/>
    <w:link w:val="Grfico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edward\AppData\Roaming\Microsoft\Template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EC424EB961424AAF31EFC18D087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895F5-0AC6-47FB-A5C5-3C59DE1355A3}"/>
      </w:docPartPr>
      <w:docPartBody>
        <w:p w:rsidR="002A38DA" w:rsidRDefault="007C22A7">
          <w:pPr>
            <w:pStyle w:val="22EC424EB961424AAF31EFC18D0879A0"/>
          </w:pPr>
          <w:r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811"/>
    <w:rsid w:val="002A38DA"/>
    <w:rsid w:val="003227EE"/>
    <w:rsid w:val="007C0811"/>
    <w:rsid w:val="007C22A7"/>
    <w:rsid w:val="008635C2"/>
    <w:rsid w:val="00EE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291558F79D4A22B26E119405828799">
    <w:name w:val="4E291558F79D4A22B26E119405828799"/>
  </w:style>
  <w:style w:type="paragraph" w:customStyle="1" w:styleId="716B4CC8DA824C65904BEAC15E857A3D">
    <w:name w:val="716B4CC8DA824C65904BEAC15E857A3D"/>
  </w:style>
  <w:style w:type="paragraph" w:customStyle="1" w:styleId="69A448D5CEE9439DB6FBA97BBF7C2B87">
    <w:name w:val="69A448D5CEE9439DB6FBA97BBF7C2B87"/>
  </w:style>
  <w:style w:type="paragraph" w:customStyle="1" w:styleId="E8790CB9DBEA47F9B875E494FF72447E">
    <w:name w:val="E8790CB9DBEA47F9B875E494FF72447E"/>
  </w:style>
  <w:style w:type="paragraph" w:customStyle="1" w:styleId="63EA907FB940405BBFA202049C2F5E25">
    <w:name w:val="63EA907FB940405BBFA202049C2F5E25"/>
  </w:style>
  <w:style w:type="paragraph" w:customStyle="1" w:styleId="C9C7C39701194C41861B9C39AA700014">
    <w:name w:val="C9C7C39701194C41861B9C39AA700014"/>
  </w:style>
  <w:style w:type="paragraph" w:customStyle="1" w:styleId="099A22FDF7ED417C8967D45CEA2D8A64">
    <w:name w:val="099A22FDF7ED417C8967D45CEA2D8A64"/>
  </w:style>
  <w:style w:type="paragraph" w:customStyle="1" w:styleId="22EC424EB961424AAF31EFC18D0879A0">
    <w:name w:val="22EC424EB961424AAF31EFC18D0879A0"/>
  </w:style>
  <w:style w:type="paragraph" w:customStyle="1" w:styleId="B8D55D35223C427AA33C860104358893">
    <w:name w:val="B8D55D35223C427AA33C860104358893"/>
  </w:style>
  <w:style w:type="paragraph" w:customStyle="1" w:styleId="664B85ABB5834B939E3DB756AA30C88D">
    <w:name w:val="664B85ABB5834B939E3DB756AA30C88D"/>
  </w:style>
  <w:style w:type="paragraph" w:customStyle="1" w:styleId="38A5EC2FA35344D3818CDB51ADC855B3">
    <w:name w:val="38A5EC2FA35344D3818CDB51ADC855B3"/>
  </w:style>
  <w:style w:type="paragraph" w:customStyle="1" w:styleId="D2F863DD37BA4A139CA4AD0EB1B58423">
    <w:name w:val="D2F863DD37BA4A139CA4AD0EB1B58423"/>
  </w:style>
  <w:style w:type="paragraph" w:customStyle="1" w:styleId="86FAD2DDA3EE4667B0A6F78838A356EF">
    <w:name w:val="86FAD2DDA3EE4667B0A6F78838A356EF"/>
  </w:style>
  <w:style w:type="paragraph" w:customStyle="1" w:styleId="0886919A54054990A7D5E7BC958EFA06">
    <w:name w:val="0886919A54054990A7D5E7BC958EFA06"/>
  </w:style>
  <w:style w:type="paragraph" w:customStyle="1" w:styleId="CE82CFE358D146E0B2FA916FF1E86A8D">
    <w:name w:val="CE82CFE358D146E0B2FA916FF1E86A8D"/>
  </w:style>
  <w:style w:type="paragraph" w:customStyle="1" w:styleId="25263970EA3443B787329CE51A51C01B">
    <w:name w:val="25263970EA3443B787329CE51A51C01B"/>
  </w:style>
  <w:style w:type="paragraph" w:customStyle="1" w:styleId="3DEEA23D5E694ACFAB5099736EFE9EBE">
    <w:name w:val="3DEEA23D5E694ACFAB5099736EFE9EBE"/>
  </w:style>
  <w:style w:type="paragraph" w:customStyle="1" w:styleId="DF21BECFA5CD41BDAB8277297487B4A4">
    <w:name w:val="DF21BECFA5CD41BDAB8277297487B4A4"/>
  </w:style>
  <w:style w:type="paragraph" w:customStyle="1" w:styleId="F25B504BFAD44B2E989E2FDA31DA6A29">
    <w:name w:val="F25B504BFAD44B2E989E2FDA31DA6A29"/>
  </w:style>
  <w:style w:type="paragraph" w:customStyle="1" w:styleId="CEBE78F1D91C498B99C8DE103B6318F9">
    <w:name w:val="CEBE78F1D91C498B99C8DE103B6318F9"/>
  </w:style>
  <w:style w:type="paragraph" w:customStyle="1" w:styleId="2F8D28F22E09492699E6425F102D5216">
    <w:name w:val="2F8D28F22E09492699E6425F102D5216"/>
  </w:style>
  <w:style w:type="paragraph" w:customStyle="1" w:styleId="146027297E9548199BEDA32FE7C6133F">
    <w:name w:val="146027297E9548199BEDA32FE7C6133F"/>
  </w:style>
  <w:style w:type="paragraph" w:customStyle="1" w:styleId="31B85A74310D4F67B48683BA36AB62E4">
    <w:name w:val="31B85A74310D4F67B48683BA36AB62E4"/>
  </w:style>
  <w:style w:type="paragraph" w:customStyle="1" w:styleId="971C9DBD7B6D4500B5B9E32671EC87C3">
    <w:name w:val="971C9DBD7B6D4500B5B9E32671EC87C3"/>
  </w:style>
  <w:style w:type="paragraph" w:customStyle="1" w:styleId="910C8FE8A0E741679DEE18B3BFDCCCA6">
    <w:name w:val="910C8FE8A0E741679DEE18B3BFDCCCA6"/>
    <w:rsid w:val="007C0811"/>
  </w:style>
  <w:style w:type="paragraph" w:customStyle="1" w:styleId="DE4DE0F40C4749A49A696E0F2519EA2D">
    <w:name w:val="DE4DE0F40C4749A49A696E0F2519EA2D"/>
    <w:rsid w:val="007C08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MOO.dotx</Template>
  <TotalTime>79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Fredward</dc:creator>
  <cp:keywords/>
  <dc:description/>
  <cp:lastModifiedBy>Fredward</cp:lastModifiedBy>
  <cp:revision>17</cp:revision>
  <dcterms:created xsi:type="dcterms:W3CDTF">2018-01-13T04:55:00Z</dcterms:created>
  <dcterms:modified xsi:type="dcterms:W3CDTF">2018-01-16T20:14:00Z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